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B6" w:rsidRPr="009B54FB" w:rsidRDefault="00E04017">
      <w:pPr>
        <w:pStyle w:val="berschrift1"/>
        <w:rPr>
          <w:lang w:val="en-US"/>
        </w:rPr>
      </w:pPr>
      <w:r w:rsidRPr="009B54FB">
        <w:rPr>
          <w:lang w:val="en-US"/>
        </w:rPr>
        <w:t>Priori</w:t>
      </w:r>
      <w:r w:rsidR="0074107D" w:rsidRPr="009B54FB">
        <w:rPr>
          <w:lang w:val="en-US"/>
        </w:rPr>
        <w:t>TY FOR EVERYONE</w:t>
      </w:r>
    </w:p>
    <w:p w:rsidR="00C370B6" w:rsidRPr="009B54FB" w:rsidRDefault="00A41B6A">
      <w:pPr>
        <w:pStyle w:val="berschrift2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</w:p>
    <w:p w:rsidR="00C370B6" w:rsidRPr="009B54FB" w:rsidRDefault="005E2A76">
      <w:pPr>
        <w:pStyle w:val="berschrift2"/>
        <w:rPr>
          <w:lang w:val="en-US"/>
        </w:rPr>
      </w:pPr>
      <w:r w:rsidRPr="009B54FB">
        <w:rPr>
          <w:lang w:val="en-US"/>
        </w:rPr>
        <w:t xml:space="preserve">Ralf </w:t>
      </w:r>
      <w:proofErr w:type="spellStart"/>
      <w:r w:rsidRPr="009B54FB">
        <w:rPr>
          <w:lang w:val="en-US"/>
        </w:rPr>
        <w:t>Schönmeyer</w:t>
      </w:r>
      <w:proofErr w:type="spellEnd"/>
      <w:r w:rsidR="00A60FD2">
        <w:rPr>
          <w:lang w:val="en-US"/>
        </w:rPr>
        <w:t xml:space="preserve"> </w:t>
      </w:r>
      <w:r w:rsidR="00180BB8">
        <w:rPr>
          <w:lang w:val="en-US"/>
        </w:rPr>
        <w:t>*</w:t>
      </w:r>
    </w:p>
    <w:p w:rsidR="004312AC" w:rsidRPr="009B54FB" w:rsidRDefault="004312AC" w:rsidP="004312AC">
      <w:pPr>
        <w:rPr>
          <w:lang w:val="en-US"/>
        </w:rPr>
      </w:pPr>
    </w:p>
    <w:p w:rsidR="004312AC" w:rsidRPr="009B54FB" w:rsidRDefault="004312AC" w:rsidP="004312AC">
      <w:pPr>
        <w:rPr>
          <w:lang w:val="en-US"/>
        </w:rPr>
      </w:pPr>
    </w:p>
    <w:p w:rsidR="004312AC" w:rsidRPr="009B54FB" w:rsidRDefault="004312AC" w:rsidP="005A370F">
      <w:pPr>
        <w:pStyle w:val="Textkrper"/>
        <w:rPr>
          <w:lang w:val="en-US"/>
        </w:rPr>
      </w:pPr>
    </w:p>
    <w:p w:rsidR="00576001" w:rsidRDefault="00576001" w:rsidP="004312AC">
      <w:pPr>
        <w:pStyle w:val="Textkrper"/>
        <w:jc w:val="both"/>
        <w:rPr>
          <w:lang w:val="en-US"/>
        </w:rPr>
      </w:pPr>
      <w:r>
        <w:rPr>
          <w:lang w:val="en-US"/>
        </w:rPr>
        <w:t>Abstract</w:t>
      </w:r>
    </w:p>
    <w:p w:rsidR="004C14B6" w:rsidRDefault="004C14B6" w:rsidP="004312AC">
      <w:pPr>
        <w:pStyle w:val="Textkrper"/>
        <w:jc w:val="both"/>
        <w:rPr>
          <w:lang w:val="en-US"/>
        </w:rPr>
      </w:pPr>
    </w:p>
    <w:p w:rsidR="00576001" w:rsidRDefault="00576001" w:rsidP="004312AC">
      <w:pPr>
        <w:pStyle w:val="Textkrper"/>
        <w:jc w:val="both"/>
        <w:rPr>
          <w:lang w:val="en-US"/>
        </w:rPr>
      </w:pPr>
      <w:r>
        <w:rPr>
          <w:lang w:val="en-US"/>
        </w:rPr>
        <w:t xml:space="preserve">The author discusses a new practical approach for </w:t>
      </w:r>
      <w:r w:rsidR="007666CB">
        <w:rPr>
          <w:lang w:val="en-US"/>
        </w:rPr>
        <w:t>S</w:t>
      </w:r>
      <w:r>
        <w:rPr>
          <w:lang w:val="en-US"/>
        </w:rPr>
        <w:t>tatements</w:t>
      </w:r>
      <w:r w:rsidR="00A24430">
        <w:rPr>
          <w:lang w:val="en-US"/>
        </w:rPr>
        <w:t xml:space="preserve"> of </w:t>
      </w:r>
      <w:r w:rsidR="007666CB">
        <w:rPr>
          <w:lang w:val="en-US"/>
        </w:rPr>
        <w:t>P</w:t>
      </w:r>
      <w:r w:rsidR="00A24430">
        <w:rPr>
          <w:lang w:val="en-US"/>
        </w:rPr>
        <w:t>riority</w:t>
      </w:r>
      <w:r w:rsidR="007D2C40">
        <w:rPr>
          <w:lang w:val="en-US"/>
        </w:rPr>
        <w:t xml:space="preserve"> </w:t>
      </w:r>
      <w:r w:rsidR="00297D80">
        <w:rPr>
          <w:lang w:val="en-US"/>
        </w:rPr>
        <w:t xml:space="preserve">– </w:t>
      </w:r>
      <w:r w:rsidR="00AE1759">
        <w:rPr>
          <w:lang w:val="en-US"/>
        </w:rPr>
        <w:t xml:space="preserve">preceded by </w:t>
      </w:r>
      <w:proofErr w:type="gramStart"/>
      <w:r w:rsidR="00AE1759">
        <w:rPr>
          <w:lang w:val="en-US"/>
        </w:rPr>
        <w:t>an  overview</w:t>
      </w:r>
      <w:proofErr w:type="gramEnd"/>
      <w:r w:rsidR="00AE1759">
        <w:rPr>
          <w:lang w:val="en-US"/>
        </w:rPr>
        <w:t xml:space="preserve"> of the current</w:t>
      </w:r>
      <w:r>
        <w:rPr>
          <w:lang w:val="en-US"/>
        </w:rPr>
        <w:t xml:space="preserve"> state of the art.</w:t>
      </w:r>
    </w:p>
    <w:p w:rsidR="00576001" w:rsidRPr="007539CA" w:rsidRDefault="00576001" w:rsidP="004312AC">
      <w:pPr>
        <w:pStyle w:val="Textkrper"/>
        <w:jc w:val="both"/>
        <w:rPr>
          <w:lang w:val="en-IE"/>
        </w:rPr>
      </w:pPr>
    </w:p>
    <w:p w:rsidR="008F1D26" w:rsidRDefault="0074107D" w:rsidP="004312AC">
      <w:pPr>
        <w:pStyle w:val="Textkrper"/>
        <w:jc w:val="both"/>
        <w:rPr>
          <w:lang w:val="en-US"/>
        </w:rPr>
      </w:pPr>
      <w:r>
        <w:rPr>
          <w:lang w:val="en-US"/>
        </w:rPr>
        <w:t>Scientists, in</w:t>
      </w:r>
      <w:r w:rsidRPr="0074107D">
        <w:rPr>
          <w:lang w:val="en-US"/>
        </w:rPr>
        <w:t>ventors, authors</w:t>
      </w:r>
      <w:r w:rsidR="00FE3F00">
        <w:rPr>
          <w:lang w:val="en-US"/>
        </w:rPr>
        <w:t>,</w:t>
      </w:r>
      <w:r w:rsidRPr="0074107D">
        <w:rPr>
          <w:lang w:val="en-US"/>
        </w:rPr>
        <w:t xml:space="preserve"> artists and other creators of works</w:t>
      </w:r>
      <w:r>
        <w:rPr>
          <w:lang w:val="en-US"/>
        </w:rPr>
        <w:t xml:space="preserve"> </w:t>
      </w:r>
      <w:r w:rsidR="00A37B52">
        <w:rPr>
          <w:lang w:val="en-US"/>
        </w:rPr>
        <w:t>are familiar with the problem</w:t>
      </w:r>
      <w:r>
        <w:rPr>
          <w:lang w:val="en-US"/>
        </w:rPr>
        <w:t>:</w:t>
      </w:r>
      <w:r w:rsidR="00016C4B">
        <w:rPr>
          <w:lang w:val="en-US"/>
        </w:rPr>
        <w:t xml:space="preserve"> distributing their work creates</w:t>
      </w:r>
      <w:r w:rsidR="00A24430">
        <w:rPr>
          <w:lang w:val="en-US"/>
        </w:rPr>
        <w:t xml:space="preserve"> a risk</w:t>
      </w:r>
      <w:r>
        <w:rPr>
          <w:lang w:val="en-US"/>
        </w:rPr>
        <w:t xml:space="preserve"> that others </w:t>
      </w:r>
      <w:r w:rsidR="008F1D26">
        <w:rPr>
          <w:lang w:val="en-US"/>
        </w:rPr>
        <w:t>replace</w:t>
      </w:r>
      <w:r w:rsidR="006C53E6">
        <w:rPr>
          <w:lang w:val="en-US"/>
        </w:rPr>
        <w:t xml:space="preserve"> </w:t>
      </w:r>
      <w:r w:rsidR="009F4270">
        <w:rPr>
          <w:lang w:val="en-US"/>
        </w:rPr>
        <w:t xml:space="preserve">or deny </w:t>
      </w:r>
      <w:r w:rsidR="006C53E6">
        <w:rPr>
          <w:lang w:val="en-US"/>
        </w:rPr>
        <w:t>their authorship</w:t>
      </w:r>
      <w:r w:rsidR="00FE3F00">
        <w:rPr>
          <w:lang w:val="en-US"/>
        </w:rPr>
        <w:t>.</w:t>
      </w:r>
    </w:p>
    <w:p w:rsidR="0074107D" w:rsidRDefault="00404C2F" w:rsidP="004312AC">
      <w:pPr>
        <w:pStyle w:val="Textkrper"/>
        <w:jc w:val="both"/>
        <w:rPr>
          <w:lang w:val="en-US"/>
        </w:rPr>
      </w:pPr>
      <w:r>
        <w:rPr>
          <w:lang w:val="en-US"/>
        </w:rPr>
        <w:t>I</w:t>
      </w:r>
      <w:r w:rsidR="00FE3F00">
        <w:rPr>
          <w:lang w:val="en-US"/>
        </w:rPr>
        <w:t>n Germany</w:t>
      </w:r>
      <w:r>
        <w:rPr>
          <w:lang w:val="en-US"/>
        </w:rPr>
        <w:t>,</w:t>
      </w:r>
      <w:r w:rsidR="00FE3F00">
        <w:rPr>
          <w:lang w:val="en-US"/>
        </w:rPr>
        <w:t xml:space="preserve"> copy</w:t>
      </w:r>
      <w:r w:rsidR="0074107D">
        <w:rPr>
          <w:lang w:val="en-US"/>
        </w:rPr>
        <w:t xml:space="preserve">right law applies </w:t>
      </w:r>
      <w:r w:rsidR="00F76D14">
        <w:rPr>
          <w:lang w:val="en-US"/>
        </w:rPr>
        <w:t>at the</w:t>
      </w:r>
      <w:r w:rsidR="0074107D">
        <w:rPr>
          <w:lang w:val="en-US"/>
        </w:rPr>
        <w:t xml:space="preserve"> moment of the creation of a work, but according to § 10 </w:t>
      </w:r>
      <w:proofErr w:type="spellStart"/>
      <w:r w:rsidR="0074107D">
        <w:rPr>
          <w:lang w:val="en-US"/>
        </w:rPr>
        <w:t>UrhG</w:t>
      </w:r>
      <w:proofErr w:type="spellEnd"/>
      <w:r w:rsidR="00BF46E9">
        <w:rPr>
          <w:lang w:val="en-US"/>
        </w:rPr>
        <w:t xml:space="preserve">, </w:t>
      </w:r>
      <w:r w:rsidR="008F1D26">
        <w:rPr>
          <w:lang w:val="en-US"/>
        </w:rPr>
        <w:t>the creator is given the benefit of the doubt</w:t>
      </w:r>
      <w:r w:rsidR="00D274D7">
        <w:rPr>
          <w:lang w:val="en-US"/>
        </w:rPr>
        <w:t xml:space="preserve"> </w:t>
      </w:r>
      <w:r w:rsidR="0074107D">
        <w:rPr>
          <w:lang w:val="en-US"/>
        </w:rPr>
        <w:t xml:space="preserve">– as long as the opposite is </w:t>
      </w:r>
      <w:r w:rsidR="00385BF4">
        <w:rPr>
          <w:lang w:val="en-US"/>
        </w:rPr>
        <w:t xml:space="preserve">not </w:t>
      </w:r>
      <w:r w:rsidR="00F76D14">
        <w:rPr>
          <w:lang w:val="en-US"/>
        </w:rPr>
        <w:t>proven</w:t>
      </w:r>
      <w:r w:rsidR="00385BF4">
        <w:rPr>
          <w:lang w:val="en-US"/>
        </w:rPr>
        <w:t xml:space="preserve"> </w:t>
      </w:r>
      <w:r w:rsidR="00BF46E9">
        <w:rPr>
          <w:lang w:val="en-US"/>
        </w:rPr>
        <w:t xml:space="preserve">and </w:t>
      </w:r>
      <w:r w:rsidR="00FE3F00">
        <w:rPr>
          <w:lang w:val="en-US"/>
        </w:rPr>
        <w:t xml:space="preserve">e.g. </w:t>
      </w:r>
      <w:r w:rsidR="008F4929">
        <w:rPr>
          <w:lang w:val="en-US"/>
        </w:rPr>
        <w:t>a lawsuit reveals</w:t>
      </w:r>
      <w:r w:rsidR="00B624DC">
        <w:rPr>
          <w:lang w:val="en-US"/>
        </w:rPr>
        <w:t xml:space="preserve"> evidence </w:t>
      </w:r>
      <w:r w:rsidR="00BC2EFE">
        <w:rPr>
          <w:lang w:val="en-US"/>
        </w:rPr>
        <w:t xml:space="preserve">of </w:t>
      </w:r>
      <w:r w:rsidR="00385BF4">
        <w:rPr>
          <w:lang w:val="en-US"/>
        </w:rPr>
        <w:t xml:space="preserve">work </w:t>
      </w:r>
      <w:r w:rsidR="0070341C">
        <w:rPr>
          <w:lang w:val="en-US"/>
        </w:rPr>
        <w:t>at a prior date</w:t>
      </w:r>
      <w:r w:rsidR="00E2567D">
        <w:rPr>
          <w:lang w:val="en-US"/>
        </w:rPr>
        <w:t>.</w:t>
      </w:r>
      <w:r w:rsidR="00385BF4">
        <w:rPr>
          <w:lang w:val="en-US"/>
        </w:rPr>
        <w:t xml:space="preserve"> </w:t>
      </w:r>
    </w:p>
    <w:p w:rsidR="001D5068" w:rsidRDefault="00E2567D" w:rsidP="006C53E6">
      <w:pPr>
        <w:pStyle w:val="Textkrper"/>
        <w:jc w:val="both"/>
        <w:rPr>
          <w:lang w:val="en-US"/>
        </w:rPr>
      </w:pPr>
      <w:r>
        <w:rPr>
          <w:lang w:val="en-US"/>
        </w:rPr>
        <w:t>As</w:t>
      </w:r>
      <w:r w:rsidRPr="00E62E4B">
        <w:rPr>
          <w:lang w:val="en-US"/>
        </w:rPr>
        <w:t xml:space="preserve"> </w:t>
      </w:r>
      <w:r w:rsidR="00E62E4B" w:rsidRPr="00E62E4B">
        <w:rPr>
          <w:lang w:val="en-US"/>
        </w:rPr>
        <w:t>an example</w:t>
      </w:r>
      <w:r w:rsidR="00010674">
        <w:rPr>
          <w:lang w:val="en-US"/>
        </w:rPr>
        <w:t xml:space="preserve"> of the problem</w:t>
      </w:r>
      <w:r>
        <w:rPr>
          <w:lang w:val="en-US"/>
        </w:rPr>
        <w:t>,</w:t>
      </w:r>
      <w:r w:rsidRPr="00E62E4B">
        <w:rPr>
          <w:lang w:val="en-US"/>
        </w:rPr>
        <w:t xml:space="preserve"> </w:t>
      </w:r>
      <w:r w:rsidR="00E62E4B" w:rsidRPr="00E62E4B">
        <w:rPr>
          <w:lang w:val="en-US"/>
        </w:rPr>
        <w:t xml:space="preserve">a designer is appointed by a company to </w:t>
      </w:r>
      <w:r w:rsidR="006B6741">
        <w:rPr>
          <w:lang w:val="en-US"/>
        </w:rPr>
        <w:t>create</w:t>
      </w:r>
      <w:r w:rsidR="006B6741" w:rsidRPr="00E62E4B">
        <w:rPr>
          <w:lang w:val="en-US"/>
        </w:rPr>
        <w:t xml:space="preserve"> </w:t>
      </w:r>
      <w:r w:rsidR="00E62E4B" w:rsidRPr="00E62E4B">
        <w:rPr>
          <w:lang w:val="en-US"/>
        </w:rPr>
        <w:t xml:space="preserve">a new logo. The company reviews the drafts but </w:t>
      </w:r>
      <w:r>
        <w:rPr>
          <w:lang w:val="en-US"/>
        </w:rPr>
        <w:t xml:space="preserve">graciously </w:t>
      </w:r>
      <w:r w:rsidR="00E62E4B" w:rsidRPr="00E62E4B">
        <w:rPr>
          <w:lang w:val="en-US"/>
        </w:rPr>
        <w:t xml:space="preserve">declines. </w:t>
      </w:r>
      <w:r w:rsidR="00B07451">
        <w:rPr>
          <w:lang w:val="en-US"/>
        </w:rPr>
        <w:t>A</w:t>
      </w:r>
      <w:r>
        <w:rPr>
          <w:lang w:val="en-US"/>
        </w:rPr>
        <w:t xml:space="preserve"> minimal fee occurs</w:t>
      </w:r>
      <w:r w:rsidR="00E62E4B" w:rsidRPr="00E62E4B">
        <w:rPr>
          <w:lang w:val="en-US"/>
        </w:rPr>
        <w:t>.</w:t>
      </w:r>
      <w:r w:rsidR="00E62E4B">
        <w:rPr>
          <w:lang w:val="en-US"/>
        </w:rPr>
        <w:t xml:space="preserve"> Later it </w:t>
      </w:r>
      <w:r>
        <w:rPr>
          <w:lang w:val="en-US"/>
        </w:rPr>
        <w:lastRenderedPageBreak/>
        <w:t>emerges</w:t>
      </w:r>
      <w:r w:rsidR="00E62E4B">
        <w:rPr>
          <w:lang w:val="en-US"/>
        </w:rPr>
        <w:t xml:space="preserve"> that the company is using a logo that has striking resemblance to one of the drafts of the designer. </w:t>
      </w:r>
      <w:r w:rsidR="00FE3F00">
        <w:rPr>
          <w:lang w:val="en-US"/>
        </w:rPr>
        <w:t>A law</w:t>
      </w:r>
      <w:r w:rsidR="00AE5679">
        <w:rPr>
          <w:lang w:val="en-US"/>
        </w:rPr>
        <w:t>suit is conducted</w:t>
      </w:r>
      <w:r w:rsidR="00111927">
        <w:rPr>
          <w:lang w:val="en-US"/>
        </w:rPr>
        <w:t xml:space="preserve"> about creatorship</w:t>
      </w:r>
      <w:r>
        <w:rPr>
          <w:lang w:val="en-US"/>
        </w:rPr>
        <w:t xml:space="preserve">, and damages for lost business are </w:t>
      </w:r>
      <w:r w:rsidR="000D2A9D">
        <w:rPr>
          <w:lang w:val="en-US"/>
        </w:rPr>
        <w:t>considered</w:t>
      </w:r>
      <w:r>
        <w:rPr>
          <w:lang w:val="en-US"/>
        </w:rPr>
        <w:t>.</w:t>
      </w:r>
      <w:r w:rsidDel="00E2567D">
        <w:rPr>
          <w:lang w:val="en-US"/>
        </w:rPr>
        <w:t xml:space="preserve"> </w:t>
      </w:r>
      <w:r w:rsidR="001D5068" w:rsidRPr="001D5068">
        <w:rPr>
          <w:lang w:val="en-US"/>
        </w:rPr>
        <w:t xml:space="preserve">The company </w:t>
      </w:r>
      <w:r w:rsidR="00E862C0">
        <w:rPr>
          <w:lang w:val="en-US"/>
        </w:rPr>
        <w:t xml:space="preserve">may </w:t>
      </w:r>
      <w:r w:rsidR="001D5068" w:rsidRPr="001D5068">
        <w:rPr>
          <w:lang w:val="en-US"/>
        </w:rPr>
        <w:t xml:space="preserve">simply claim that the idea for </w:t>
      </w:r>
      <w:r w:rsidR="00F848E3">
        <w:rPr>
          <w:lang w:val="en-US"/>
        </w:rPr>
        <w:t>the</w:t>
      </w:r>
      <w:r w:rsidR="001D5068" w:rsidRPr="001D5068">
        <w:rPr>
          <w:lang w:val="en-US"/>
        </w:rPr>
        <w:t xml:space="preserve"> logo </w:t>
      </w:r>
      <w:r w:rsidR="00B00E64">
        <w:rPr>
          <w:lang w:val="en-US"/>
        </w:rPr>
        <w:t xml:space="preserve">was </w:t>
      </w:r>
      <w:r w:rsidR="001D5068" w:rsidRPr="001D5068">
        <w:rPr>
          <w:lang w:val="en-US"/>
        </w:rPr>
        <w:t xml:space="preserve">already </w:t>
      </w:r>
      <w:r w:rsidR="00B00E64">
        <w:rPr>
          <w:lang w:val="en-US"/>
        </w:rPr>
        <w:t xml:space="preserve">in </w:t>
      </w:r>
      <w:r w:rsidR="001D5068" w:rsidRPr="001D5068">
        <w:rPr>
          <w:lang w:val="en-US"/>
        </w:rPr>
        <w:t>existe</w:t>
      </w:r>
      <w:r w:rsidR="00B00E64">
        <w:rPr>
          <w:lang w:val="en-US"/>
        </w:rPr>
        <w:t xml:space="preserve">nce, and their </w:t>
      </w:r>
      <w:r w:rsidR="000325CC">
        <w:rPr>
          <w:lang w:val="en-US"/>
        </w:rPr>
        <w:t xml:space="preserve">own </w:t>
      </w:r>
      <w:r w:rsidR="00B00E64">
        <w:rPr>
          <w:lang w:val="en-US"/>
        </w:rPr>
        <w:t>design occurred independently</w:t>
      </w:r>
      <w:r w:rsidR="00A91278">
        <w:rPr>
          <w:lang w:val="en-US"/>
        </w:rPr>
        <w:t xml:space="preserve"> of the designer</w:t>
      </w:r>
      <w:r w:rsidR="00B00E64">
        <w:rPr>
          <w:lang w:val="en-US"/>
        </w:rPr>
        <w:t>.</w:t>
      </w:r>
      <w:r w:rsidR="00B00E64" w:rsidRPr="001D5068" w:rsidDel="00B00E64">
        <w:rPr>
          <w:lang w:val="en-US"/>
        </w:rPr>
        <w:t xml:space="preserve"> </w:t>
      </w:r>
      <w:r w:rsidR="00B441C9">
        <w:rPr>
          <w:lang w:val="en-US"/>
        </w:rPr>
        <w:t>Without</w:t>
      </w:r>
      <w:r w:rsidR="00B00E64">
        <w:rPr>
          <w:lang w:val="en-US"/>
        </w:rPr>
        <w:t xml:space="preserve"> additional proof,</w:t>
      </w:r>
      <w:r w:rsidR="009B54FB">
        <w:rPr>
          <w:lang w:val="en-US"/>
        </w:rPr>
        <w:t xml:space="preserve"> </w:t>
      </w:r>
      <w:r w:rsidR="009B54FB" w:rsidRPr="009B54FB">
        <w:rPr>
          <w:lang w:val="en-US"/>
        </w:rPr>
        <w:t>one testimony stands against another</w:t>
      </w:r>
      <w:r w:rsidR="009B54FB">
        <w:rPr>
          <w:lang w:val="en-US"/>
        </w:rPr>
        <w:t xml:space="preserve"> and the designer is </w:t>
      </w:r>
      <w:r w:rsidR="00B00E64">
        <w:rPr>
          <w:lang w:val="en-US"/>
        </w:rPr>
        <w:t>virtually</w:t>
      </w:r>
      <w:r w:rsidR="009B54FB">
        <w:rPr>
          <w:lang w:val="en-US"/>
        </w:rPr>
        <w:t xml:space="preserve"> left empty-handed.</w:t>
      </w:r>
    </w:p>
    <w:p w:rsidR="009B54FB" w:rsidRDefault="001F3DDC" w:rsidP="004312AC">
      <w:pPr>
        <w:pStyle w:val="Textkrper"/>
        <w:jc w:val="both"/>
        <w:rPr>
          <w:lang w:val="en-US"/>
        </w:rPr>
      </w:pPr>
      <w:r>
        <w:rPr>
          <w:lang w:val="en-US"/>
        </w:rPr>
        <w:t>S</w:t>
      </w:r>
      <w:r w:rsidR="009B54FB">
        <w:rPr>
          <w:lang w:val="en-US"/>
        </w:rPr>
        <w:t xml:space="preserve">imilar situations </w:t>
      </w:r>
      <w:r>
        <w:rPr>
          <w:lang w:val="en-US"/>
        </w:rPr>
        <w:t xml:space="preserve">occur </w:t>
      </w:r>
      <w:r w:rsidR="009B54FB">
        <w:rPr>
          <w:lang w:val="en-US"/>
        </w:rPr>
        <w:t xml:space="preserve">in other fields: e.g. when scientists </w:t>
      </w:r>
      <w:r w:rsidR="00867422">
        <w:rPr>
          <w:lang w:val="en-US"/>
        </w:rPr>
        <w:t>prepare</w:t>
      </w:r>
      <w:r w:rsidR="009B54FB">
        <w:rPr>
          <w:lang w:val="en-US"/>
        </w:rPr>
        <w:t xml:space="preserve"> publications with new data or methods</w:t>
      </w:r>
      <w:r w:rsidR="00F71D6E">
        <w:rPr>
          <w:lang w:val="en-US"/>
        </w:rPr>
        <w:t xml:space="preserve">; </w:t>
      </w:r>
      <w:r w:rsidR="00F41430">
        <w:rPr>
          <w:lang w:val="en-US"/>
        </w:rPr>
        <w:t xml:space="preserve">when freelance journalists </w:t>
      </w:r>
      <w:r w:rsidR="004933F1">
        <w:rPr>
          <w:lang w:val="en-US"/>
        </w:rPr>
        <w:t xml:space="preserve">wish </w:t>
      </w:r>
      <w:r w:rsidR="00F41430">
        <w:rPr>
          <w:lang w:val="en-US"/>
        </w:rPr>
        <w:t>to submit texts</w:t>
      </w:r>
      <w:r w:rsidR="00F71D6E">
        <w:rPr>
          <w:lang w:val="en-US"/>
        </w:rPr>
        <w:t xml:space="preserve">; </w:t>
      </w:r>
      <w:r w:rsidR="00F41430">
        <w:rPr>
          <w:lang w:val="en-US"/>
        </w:rPr>
        <w:t xml:space="preserve">or when composers perform their newest song to a potential producer.  </w:t>
      </w:r>
    </w:p>
    <w:p w:rsidR="00BB12B4" w:rsidRDefault="00B64CF0" w:rsidP="00FB2BF0">
      <w:pPr>
        <w:pStyle w:val="Textkrper"/>
        <w:jc w:val="both"/>
        <w:rPr>
          <w:lang w:val="en-US"/>
        </w:rPr>
      </w:pPr>
      <w:r>
        <w:rPr>
          <w:lang w:val="en-US"/>
        </w:rPr>
        <w:t>Accordingly, creator</w:t>
      </w:r>
      <w:r w:rsidR="002A0165">
        <w:rPr>
          <w:lang w:val="en-US"/>
        </w:rPr>
        <w:t>s</w:t>
      </w:r>
      <w:r>
        <w:rPr>
          <w:lang w:val="en-US"/>
        </w:rPr>
        <w:t xml:space="preserve"> of copyrightable work </w:t>
      </w:r>
      <w:r w:rsidR="00E07CE1">
        <w:rPr>
          <w:lang w:val="en-US"/>
        </w:rPr>
        <w:t xml:space="preserve">all have </w:t>
      </w:r>
      <w:r w:rsidR="00F41430">
        <w:rPr>
          <w:lang w:val="en-US"/>
        </w:rPr>
        <w:t xml:space="preserve">an interest </w:t>
      </w:r>
      <w:r>
        <w:rPr>
          <w:lang w:val="en-US"/>
        </w:rPr>
        <w:t>in</w:t>
      </w:r>
      <w:r w:rsidR="00F41430">
        <w:rPr>
          <w:lang w:val="en-US"/>
        </w:rPr>
        <w:t xml:space="preserve"> document</w:t>
      </w:r>
      <w:r>
        <w:rPr>
          <w:lang w:val="en-US"/>
        </w:rPr>
        <w:t>ing</w:t>
      </w:r>
      <w:r w:rsidR="00F41430">
        <w:rPr>
          <w:lang w:val="en-US"/>
        </w:rPr>
        <w:t xml:space="preserve"> the time of creation before </w:t>
      </w:r>
      <w:r>
        <w:rPr>
          <w:lang w:val="en-US"/>
        </w:rPr>
        <w:t>presentation to third parties.</w:t>
      </w:r>
      <w:r w:rsidDel="00B64CF0">
        <w:rPr>
          <w:lang w:val="en-US"/>
        </w:rPr>
        <w:t xml:space="preserve"> </w:t>
      </w:r>
      <w:r w:rsidR="00321A49">
        <w:rPr>
          <w:lang w:val="en-US"/>
        </w:rPr>
        <w:t>System-t</w:t>
      </w:r>
      <w:r w:rsidR="00BB12B4" w:rsidRPr="00BB12B4">
        <w:rPr>
          <w:lang w:val="en-US"/>
        </w:rPr>
        <w:t>imestamps</w:t>
      </w:r>
      <w:r w:rsidR="00321A49">
        <w:rPr>
          <w:lang w:val="en-US"/>
        </w:rPr>
        <w:t xml:space="preserve"> </w:t>
      </w:r>
      <w:r w:rsidR="00BB12B4">
        <w:rPr>
          <w:lang w:val="en-US"/>
        </w:rPr>
        <w:t xml:space="preserve">from documents or emails provide </w:t>
      </w:r>
      <w:r w:rsidR="00DF01BF">
        <w:rPr>
          <w:lang w:val="en-US"/>
        </w:rPr>
        <w:t xml:space="preserve">little </w:t>
      </w:r>
      <w:r w:rsidR="00BB12B4">
        <w:rPr>
          <w:lang w:val="en-US"/>
        </w:rPr>
        <w:t xml:space="preserve">protection, </w:t>
      </w:r>
      <w:r w:rsidR="000961C5">
        <w:rPr>
          <w:lang w:val="en-US"/>
        </w:rPr>
        <w:t>as they are eas</w:t>
      </w:r>
      <w:r w:rsidR="006F2E5F">
        <w:rPr>
          <w:lang w:val="en-US"/>
        </w:rPr>
        <w:t>y to change.</w:t>
      </w:r>
    </w:p>
    <w:p w:rsidR="005451FF" w:rsidRDefault="00155F93" w:rsidP="004312AC">
      <w:pPr>
        <w:pStyle w:val="Textkrper"/>
        <w:jc w:val="both"/>
        <w:rPr>
          <w:lang w:val="en-US"/>
        </w:rPr>
      </w:pPr>
      <w:r>
        <w:rPr>
          <w:lang w:val="en-US"/>
        </w:rPr>
        <w:t>T</w:t>
      </w:r>
      <w:r w:rsidR="00D97FB0">
        <w:rPr>
          <w:lang w:val="en-US"/>
        </w:rPr>
        <w:t>he</w:t>
      </w:r>
      <w:r w:rsidR="00BB12B4">
        <w:rPr>
          <w:lang w:val="en-US"/>
        </w:rPr>
        <w:t xml:space="preserve"> common procedure </w:t>
      </w:r>
      <w:r w:rsidR="00D97FB0">
        <w:rPr>
          <w:lang w:val="en-US"/>
        </w:rPr>
        <w:t>of</w:t>
      </w:r>
      <w:r w:rsidR="00BB12B4">
        <w:rPr>
          <w:lang w:val="en-US"/>
        </w:rPr>
        <w:t xml:space="preserve"> send</w:t>
      </w:r>
      <w:r w:rsidR="00D97FB0">
        <w:rPr>
          <w:lang w:val="en-US"/>
        </w:rPr>
        <w:t>ing</w:t>
      </w:r>
      <w:r w:rsidR="00BB12B4">
        <w:rPr>
          <w:lang w:val="en-US"/>
        </w:rPr>
        <w:t xml:space="preserve"> a registered letter</w:t>
      </w:r>
      <w:r w:rsidR="00D97FB0">
        <w:rPr>
          <w:lang w:val="en-US"/>
        </w:rPr>
        <w:t xml:space="preserve"> to oneself</w:t>
      </w:r>
      <w:r w:rsidR="00BB12B4">
        <w:rPr>
          <w:lang w:val="en-US"/>
        </w:rPr>
        <w:t xml:space="preserve"> </w:t>
      </w:r>
      <w:r w:rsidR="001807FF">
        <w:rPr>
          <w:lang w:val="en-US"/>
        </w:rPr>
        <w:t>and keep</w:t>
      </w:r>
      <w:r w:rsidR="00D97FB0">
        <w:rPr>
          <w:lang w:val="en-US"/>
        </w:rPr>
        <w:t>ing this</w:t>
      </w:r>
      <w:r w:rsidR="001807FF">
        <w:rPr>
          <w:lang w:val="en-US"/>
        </w:rPr>
        <w:t xml:space="preserve"> letter</w:t>
      </w:r>
      <w:r w:rsidR="00D97FB0">
        <w:rPr>
          <w:lang w:val="en-US"/>
        </w:rPr>
        <w:t xml:space="preserve"> unopened</w:t>
      </w:r>
      <w:r w:rsidR="001807FF">
        <w:rPr>
          <w:lang w:val="en-US"/>
        </w:rPr>
        <w:t xml:space="preserve"> </w:t>
      </w:r>
      <w:r w:rsidR="00D1689B">
        <w:rPr>
          <w:lang w:val="en-US"/>
        </w:rPr>
        <w:t>(</w:t>
      </w:r>
      <w:r w:rsidR="00A73F10">
        <w:rPr>
          <w:lang w:val="en-US"/>
        </w:rPr>
        <w:t xml:space="preserve">containing specifications, and </w:t>
      </w:r>
      <w:r w:rsidR="00D1689B">
        <w:rPr>
          <w:lang w:val="en-US"/>
        </w:rPr>
        <w:t>with a postal date stamp) does not constitute a</w:t>
      </w:r>
      <w:r w:rsidR="008B30E9">
        <w:rPr>
          <w:lang w:val="en-US"/>
        </w:rPr>
        <w:t xml:space="preserve"> </w:t>
      </w:r>
      <w:r w:rsidR="00D1689B">
        <w:rPr>
          <w:lang w:val="en-US"/>
        </w:rPr>
        <w:t>complete chain of evidence</w:t>
      </w:r>
      <w:r w:rsidR="00D628A4">
        <w:rPr>
          <w:lang w:val="en-US"/>
        </w:rPr>
        <w:t>.</w:t>
      </w:r>
      <w:r w:rsidR="008B30E9">
        <w:rPr>
          <w:lang w:val="en-US"/>
        </w:rPr>
        <w:t xml:space="preserve"> </w:t>
      </w:r>
      <w:r w:rsidR="00D628A4">
        <w:rPr>
          <w:lang w:val="en-US"/>
        </w:rPr>
        <w:t>I</w:t>
      </w:r>
      <w:r w:rsidR="008B30E9">
        <w:rPr>
          <w:lang w:val="en-US"/>
        </w:rPr>
        <w:t>n doubtful cases</w:t>
      </w:r>
      <w:r w:rsidR="00D97FB0">
        <w:rPr>
          <w:lang w:val="en-US"/>
        </w:rPr>
        <w:t>, its authenticity can be questioned.</w:t>
      </w:r>
      <w:r w:rsidR="00D97FB0" w:rsidDel="00D97FB0">
        <w:rPr>
          <w:lang w:val="en-US"/>
        </w:rPr>
        <w:t xml:space="preserve"> </w:t>
      </w:r>
      <w:r w:rsidR="005451FF">
        <w:rPr>
          <w:lang w:val="en-US"/>
        </w:rPr>
        <w:t xml:space="preserve">The legal value of date stamps </w:t>
      </w:r>
      <w:r w:rsidR="00205798">
        <w:rPr>
          <w:lang w:val="en-US"/>
        </w:rPr>
        <w:t>from electronic communication services</w:t>
      </w:r>
      <w:r w:rsidR="005451FF">
        <w:rPr>
          <w:lang w:val="en-US"/>
        </w:rPr>
        <w:t xml:space="preserve"> – such as SMS, DE-Mail or E-</w:t>
      </w:r>
      <w:proofErr w:type="spellStart"/>
      <w:r w:rsidR="005451FF">
        <w:rPr>
          <w:lang w:val="en-US"/>
        </w:rPr>
        <w:t>Postbrief</w:t>
      </w:r>
      <w:proofErr w:type="spellEnd"/>
      <w:r w:rsidR="005451FF">
        <w:rPr>
          <w:lang w:val="en-US"/>
        </w:rPr>
        <w:t xml:space="preserve"> – is </w:t>
      </w:r>
      <w:r w:rsidR="00F600A3">
        <w:rPr>
          <w:lang w:val="en-US"/>
        </w:rPr>
        <w:t>undetermined</w:t>
      </w:r>
      <w:r w:rsidR="005451FF">
        <w:rPr>
          <w:lang w:val="en-US"/>
        </w:rPr>
        <w:t xml:space="preserve"> and long</w:t>
      </w:r>
      <w:r w:rsidR="00136C85">
        <w:rPr>
          <w:lang w:val="en-US"/>
        </w:rPr>
        <w:t>-</w:t>
      </w:r>
      <w:r w:rsidR="005451FF">
        <w:rPr>
          <w:lang w:val="en-US"/>
        </w:rPr>
        <w:t xml:space="preserve">term </w:t>
      </w:r>
      <w:r w:rsidR="009D0998">
        <w:rPr>
          <w:lang w:val="en-US"/>
        </w:rPr>
        <w:t>storage</w:t>
      </w:r>
      <w:r w:rsidR="00205798">
        <w:rPr>
          <w:lang w:val="en-US"/>
        </w:rPr>
        <w:t xml:space="preserve"> </w:t>
      </w:r>
      <w:r w:rsidR="00F47A1F">
        <w:rPr>
          <w:lang w:val="en-US"/>
        </w:rPr>
        <w:t>raises</w:t>
      </w:r>
      <w:r w:rsidR="002D6850">
        <w:rPr>
          <w:lang w:val="en-US"/>
        </w:rPr>
        <w:t xml:space="preserve"> open</w:t>
      </w:r>
      <w:r w:rsidR="00205798">
        <w:rPr>
          <w:lang w:val="en-US"/>
        </w:rPr>
        <w:t xml:space="preserve"> issues</w:t>
      </w:r>
      <w:r w:rsidR="009D0998">
        <w:rPr>
          <w:lang w:val="en-US"/>
        </w:rPr>
        <w:t>.</w:t>
      </w:r>
      <w:r w:rsidR="005451FF">
        <w:rPr>
          <w:lang w:val="en-US"/>
        </w:rPr>
        <w:t xml:space="preserve"> </w:t>
      </w:r>
    </w:p>
    <w:p w:rsidR="00B339E4" w:rsidRDefault="003B12D7" w:rsidP="004312AC">
      <w:pPr>
        <w:pStyle w:val="Textkrper"/>
        <w:jc w:val="both"/>
        <w:rPr>
          <w:lang w:val="en-US"/>
        </w:rPr>
      </w:pPr>
      <w:r>
        <w:rPr>
          <w:lang w:val="en-US"/>
        </w:rPr>
        <w:t>One</w:t>
      </w:r>
      <w:r w:rsidR="00B339E4">
        <w:rPr>
          <w:lang w:val="en-US"/>
        </w:rPr>
        <w:t xml:space="preserve"> possibility</w:t>
      </w:r>
      <w:r w:rsidR="00156EEA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B339E4">
        <w:rPr>
          <w:lang w:val="en-US"/>
        </w:rPr>
        <w:t xml:space="preserve">to deposit </w:t>
      </w:r>
      <w:r w:rsidR="00596BA2">
        <w:rPr>
          <w:lang w:val="en-US"/>
        </w:rPr>
        <w:t>creation-</w:t>
      </w:r>
      <w:r w:rsidR="00B339E4">
        <w:rPr>
          <w:lang w:val="en-US"/>
        </w:rPr>
        <w:t>documents at a notary.</w:t>
      </w:r>
      <w:r w:rsidR="009A1358">
        <w:rPr>
          <w:lang w:val="en-US"/>
        </w:rPr>
        <w:t xml:space="preserve"> This is legally authoritative: t</w:t>
      </w:r>
      <w:r w:rsidR="007525B9">
        <w:rPr>
          <w:lang w:val="en-US"/>
        </w:rPr>
        <w:t xml:space="preserve">he date of receipt is </w:t>
      </w:r>
      <w:r w:rsidR="007525B9" w:rsidRPr="007525B9">
        <w:rPr>
          <w:lang w:val="en-US"/>
        </w:rPr>
        <w:t>acknowledged</w:t>
      </w:r>
      <w:r w:rsidR="007525B9">
        <w:rPr>
          <w:lang w:val="en-US"/>
        </w:rPr>
        <w:t xml:space="preserve"> and </w:t>
      </w:r>
      <w:r w:rsidR="00214114">
        <w:rPr>
          <w:lang w:val="en-US"/>
        </w:rPr>
        <w:t xml:space="preserve">it </w:t>
      </w:r>
      <w:r w:rsidR="007525B9">
        <w:rPr>
          <w:lang w:val="en-US"/>
        </w:rPr>
        <w:t xml:space="preserve">constitutes reliable proof. </w:t>
      </w:r>
      <w:r w:rsidR="000B0E31">
        <w:rPr>
          <w:lang w:val="en-US"/>
        </w:rPr>
        <w:t>But this involves high fees</w:t>
      </w:r>
      <w:r w:rsidR="007525B9">
        <w:rPr>
          <w:lang w:val="en-US"/>
        </w:rPr>
        <w:t xml:space="preserve"> – typically between 50€ to 100€ per </w:t>
      </w:r>
      <w:r w:rsidR="007525B9" w:rsidRPr="007525B9">
        <w:rPr>
          <w:lang w:val="en-US"/>
        </w:rPr>
        <w:t>declaration of priority</w:t>
      </w:r>
      <w:r w:rsidR="00A50E2E">
        <w:rPr>
          <w:lang w:val="en-US"/>
        </w:rPr>
        <w:t xml:space="preserve"> and subsequent archival</w:t>
      </w:r>
      <w:r w:rsidR="007525B9">
        <w:rPr>
          <w:lang w:val="en-US"/>
        </w:rPr>
        <w:t>. In the</w:t>
      </w:r>
      <w:r w:rsidR="00B14197">
        <w:rPr>
          <w:lang w:val="en-US"/>
        </w:rPr>
        <w:t xml:space="preserve"> initial stages of </w:t>
      </w:r>
      <w:r w:rsidR="00456A27">
        <w:rPr>
          <w:lang w:val="en-US"/>
        </w:rPr>
        <w:t>development</w:t>
      </w:r>
      <w:r w:rsidR="00B14197">
        <w:rPr>
          <w:lang w:val="en-US"/>
        </w:rPr>
        <w:t>,</w:t>
      </w:r>
      <w:r w:rsidR="00456A27">
        <w:rPr>
          <w:lang w:val="en-US"/>
        </w:rPr>
        <w:t xml:space="preserve"> few people are willing to accept such costs – </w:t>
      </w:r>
      <w:r w:rsidR="00B14197">
        <w:rPr>
          <w:lang w:val="en-US"/>
        </w:rPr>
        <w:t xml:space="preserve">especially when </w:t>
      </w:r>
      <w:r w:rsidR="00144F72">
        <w:rPr>
          <w:lang w:val="en-US"/>
        </w:rPr>
        <w:t>the long-term value of a work is</w:t>
      </w:r>
      <w:r w:rsidR="00B14197">
        <w:rPr>
          <w:lang w:val="en-US"/>
        </w:rPr>
        <w:t xml:space="preserve"> unclear</w:t>
      </w:r>
      <w:r w:rsidR="00456A27">
        <w:rPr>
          <w:lang w:val="en-US"/>
        </w:rPr>
        <w:t>.</w:t>
      </w:r>
    </w:p>
    <w:p w:rsidR="00456A27" w:rsidRDefault="00456A27" w:rsidP="004312AC">
      <w:pPr>
        <w:pStyle w:val="Textkrper"/>
        <w:jc w:val="both"/>
        <w:rPr>
          <w:lang w:val="en-US"/>
        </w:rPr>
      </w:pPr>
      <w:r>
        <w:rPr>
          <w:lang w:val="en-US"/>
        </w:rPr>
        <w:t>F</w:t>
      </w:r>
      <w:r w:rsidRPr="00456A27">
        <w:rPr>
          <w:lang w:val="en-US"/>
        </w:rPr>
        <w:t>or some tim</w:t>
      </w:r>
      <w:r>
        <w:rPr>
          <w:lang w:val="en-US"/>
        </w:rPr>
        <w:t>e</w:t>
      </w:r>
      <w:r w:rsidR="003436FB">
        <w:rPr>
          <w:lang w:val="en-US"/>
        </w:rPr>
        <w:t>,</w:t>
      </w:r>
      <w:r>
        <w:rPr>
          <w:lang w:val="en-US"/>
        </w:rPr>
        <w:t xml:space="preserve"> internet-based services [1]</w:t>
      </w:r>
      <w:r w:rsidR="005458C3">
        <w:rPr>
          <w:lang w:val="en-US"/>
        </w:rPr>
        <w:t xml:space="preserve"> </w:t>
      </w:r>
      <w:r w:rsidR="005E78E9">
        <w:rPr>
          <w:lang w:val="en-US"/>
        </w:rPr>
        <w:t xml:space="preserve">are available </w:t>
      </w:r>
      <w:r w:rsidR="005458C3">
        <w:rPr>
          <w:lang w:val="en-US"/>
        </w:rPr>
        <w:t>that digitally transfer relevant documentation</w:t>
      </w:r>
      <w:r>
        <w:rPr>
          <w:lang w:val="en-US"/>
        </w:rPr>
        <w:t xml:space="preserve"> to a notary. </w:t>
      </w:r>
      <w:r w:rsidR="00C85E92">
        <w:rPr>
          <w:lang w:val="en-US"/>
        </w:rPr>
        <w:t xml:space="preserve">This offers a more attractive </w:t>
      </w:r>
      <w:r w:rsidR="00482332">
        <w:rPr>
          <w:lang w:val="en-US"/>
        </w:rPr>
        <w:t>cost structure</w:t>
      </w:r>
      <w:r w:rsidR="00690FC6">
        <w:rPr>
          <w:lang w:val="en-US"/>
        </w:rPr>
        <w:t xml:space="preserve"> – with </w:t>
      </w:r>
      <w:r w:rsidR="009C5A34">
        <w:rPr>
          <w:lang w:val="en-US"/>
        </w:rPr>
        <w:t xml:space="preserve">no postal charges and </w:t>
      </w:r>
      <w:r w:rsidR="008D18C8">
        <w:rPr>
          <w:lang w:val="en-US"/>
        </w:rPr>
        <w:t>easier</w:t>
      </w:r>
      <w:r w:rsidR="00690FC6">
        <w:rPr>
          <w:lang w:val="en-US"/>
        </w:rPr>
        <w:t xml:space="preserve"> archival </w:t>
      </w:r>
      <w:r w:rsidR="00BF46E9">
        <w:rPr>
          <w:lang w:val="en-US"/>
        </w:rPr>
        <w:t>–</w:t>
      </w:r>
      <w:r>
        <w:rPr>
          <w:lang w:val="en-US"/>
        </w:rPr>
        <w:t xml:space="preserve"> </w:t>
      </w:r>
      <w:r w:rsidR="00751A7C">
        <w:rPr>
          <w:lang w:val="en-US"/>
        </w:rPr>
        <w:t xml:space="preserve">but </w:t>
      </w:r>
      <w:r w:rsidR="00482332">
        <w:rPr>
          <w:lang w:val="en-US"/>
        </w:rPr>
        <w:t>the costs</w:t>
      </w:r>
      <w:r w:rsidR="00751A7C">
        <w:rPr>
          <w:lang w:val="en-US"/>
        </w:rPr>
        <w:t xml:space="preserve"> can </w:t>
      </w:r>
      <w:r w:rsidR="00163221">
        <w:rPr>
          <w:lang w:val="en-US"/>
        </w:rPr>
        <w:t xml:space="preserve">nevertheless </w:t>
      </w:r>
      <w:r w:rsidR="00751A7C">
        <w:rPr>
          <w:lang w:val="en-US"/>
        </w:rPr>
        <w:t xml:space="preserve">remain prohibitively high for </w:t>
      </w:r>
      <w:r w:rsidR="00D06797">
        <w:rPr>
          <w:lang w:val="en-US"/>
        </w:rPr>
        <w:lastRenderedPageBreak/>
        <w:t>personal</w:t>
      </w:r>
      <w:r w:rsidR="00751A7C">
        <w:rPr>
          <w:lang w:val="en-US"/>
        </w:rPr>
        <w:t xml:space="preserve"> users</w:t>
      </w:r>
      <w:r w:rsidR="0091699C">
        <w:rPr>
          <w:lang w:val="en-US"/>
        </w:rPr>
        <w:t>. M</w:t>
      </w:r>
      <w:r w:rsidR="00751A7C">
        <w:rPr>
          <w:lang w:val="en-US"/>
        </w:rPr>
        <w:t xml:space="preserve">any </w:t>
      </w:r>
      <w:r w:rsidR="00482332">
        <w:rPr>
          <w:lang w:val="en-US"/>
        </w:rPr>
        <w:t xml:space="preserve">creations won’t be protected </w:t>
      </w:r>
      <w:r w:rsidR="00751A7C">
        <w:rPr>
          <w:lang w:val="en-US"/>
        </w:rPr>
        <w:t xml:space="preserve">in </w:t>
      </w:r>
      <w:r w:rsidR="00482332">
        <w:rPr>
          <w:lang w:val="en-US"/>
        </w:rPr>
        <w:t xml:space="preserve">this way </w:t>
      </w:r>
      <w:r w:rsidR="005E1D47">
        <w:rPr>
          <w:lang w:val="en-US"/>
        </w:rPr>
        <w:t>until later</w:t>
      </w:r>
      <w:r w:rsidR="00751A7C">
        <w:rPr>
          <w:lang w:val="en-US"/>
        </w:rPr>
        <w:t xml:space="preserve"> stages of development</w:t>
      </w:r>
      <w:r w:rsidR="00482332">
        <w:rPr>
          <w:lang w:val="en-US"/>
        </w:rPr>
        <w:t xml:space="preserve">. </w:t>
      </w:r>
      <w:r w:rsidR="00BB3E9C">
        <w:rPr>
          <w:lang w:val="en-US"/>
        </w:rPr>
        <w:t>Privacy is also</w:t>
      </w:r>
      <w:r w:rsidR="00E17C62">
        <w:rPr>
          <w:lang w:val="en-US"/>
        </w:rPr>
        <w:t xml:space="preserve"> potentially compromised by</w:t>
      </w:r>
      <w:r w:rsidR="00496BD2">
        <w:rPr>
          <w:lang w:val="en-US"/>
        </w:rPr>
        <w:t xml:space="preserve"> </w:t>
      </w:r>
      <w:r w:rsidR="00C52C3A">
        <w:rPr>
          <w:lang w:val="en-US"/>
        </w:rPr>
        <w:t xml:space="preserve">the </w:t>
      </w:r>
      <w:r w:rsidR="00496BD2">
        <w:rPr>
          <w:lang w:val="en-US"/>
        </w:rPr>
        <w:t>transfer of documentation.</w:t>
      </w:r>
    </w:p>
    <w:p w:rsidR="00456A27" w:rsidRDefault="00482332" w:rsidP="004312AC">
      <w:pPr>
        <w:pStyle w:val="Textkrper"/>
        <w:jc w:val="both"/>
        <w:rPr>
          <w:lang w:val="en-US"/>
        </w:rPr>
      </w:pPr>
      <w:r w:rsidRPr="00482332">
        <w:rPr>
          <w:lang w:val="en-US"/>
        </w:rPr>
        <w:t xml:space="preserve">An alternative </w:t>
      </w:r>
      <w:r>
        <w:rPr>
          <w:lang w:val="en-US"/>
        </w:rPr>
        <w:t xml:space="preserve">can be achieved by applying hash-based algorithms. </w:t>
      </w:r>
      <w:r w:rsidRPr="000336BA">
        <w:rPr>
          <w:lang w:val="en-US"/>
        </w:rPr>
        <w:t>A secure hash function</w:t>
      </w:r>
      <w:r w:rsidR="000336BA" w:rsidRPr="000336BA">
        <w:rPr>
          <w:lang w:val="en-US"/>
        </w:rPr>
        <w:t xml:space="preserve"> </w:t>
      </w:r>
      <w:r w:rsidR="00AE0511">
        <w:rPr>
          <w:lang w:val="en-US"/>
        </w:rPr>
        <w:t>will</w:t>
      </w:r>
      <w:r w:rsidR="000336BA">
        <w:rPr>
          <w:lang w:val="en-US"/>
        </w:rPr>
        <w:t xml:space="preserve"> map</w:t>
      </w:r>
      <w:r w:rsidR="000336BA" w:rsidRPr="000336BA">
        <w:rPr>
          <w:lang w:val="en-US"/>
        </w:rPr>
        <w:t xml:space="preserve"> </w:t>
      </w:r>
      <w:r w:rsidR="000336BA">
        <w:rPr>
          <w:lang w:val="en-US"/>
        </w:rPr>
        <w:t xml:space="preserve">a </w:t>
      </w:r>
      <w:r w:rsidR="000336BA" w:rsidRPr="000336BA">
        <w:rPr>
          <w:lang w:val="en-US"/>
        </w:rPr>
        <w:t xml:space="preserve">string </w:t>
      </w:r>
      <w:r w:rsidR="000336BA">
        <w:rPr>
          <w:lang w:val="en-US"/>
        </w:rPr>
        <w:t xml:space="preserve">of arbitrary size </w:t>
      </w:r>
      <w:r w:rsidR="000336BA" w:rsidRPr="000336BA">
        <w:rPr>
          <w:lang w:val="en-US"/>
        </w:rPr>
        <w:t>(e.</w:t>
      </w:r>
      <w:r w:rsidR="000336BA">
        <w:rPr>
          <w:lang w:val="en-US"/>
        </w:rPr>
        <w:t>g. the contents of a file) to a</w:t>
      </w:r>
      <w:r w:rsidR="00E7077F">
        <w:rPr>
          <w:lang w:val="en-US"/>
        </w:rPr>
        <w:t xml:space="preserve"> shorter</w:t>
      </w:r>
      <w:r w:rsidR="000336BA">
        <w:rPr>
          <w:lang w:val="en-US"/>
        </w:rPr>
        <w:t xml:space="preserve"> string </w:t>
      </w:r>
      <w:r w:rsidR="00E7077F">
        <w:rPr>
          <w:lang w:val="en-US"/>
        </w:rPr>
        <w:t>of</w:t>
      </w:r>
      <w:r w:rsidR="00675E21">
        <w:rPr>
          <w:lang w:val="en-US"/>
        </w:rPr>
        <w:t xml:space="preserve"> </w:t>
      </w:r>
      <w:r w:rsidR="000336BA">
        <w:rPr>
          <w:lang w:val="en-US"/>
        </w:rPr>
        <w:t>fixed length.</w:t>
      </w:r>
      <w:r w:rsidR="00BA6F3C">
        <w:rPr>
          <w:lang w:val="en-US"/>
        </w:rPr>
        <w:t xml:space="preserve"> One can imagine</w:t>
      </w:r>
      <w:r w:rsidR="000336BA">
        <w:rPr>
          <w:lang w:val="en-US"/>
        </w:rPr>
        <w:t xml:space="preserve"> </w:t>
      </w:r>
      <w:r w:rsidR="00BA6F3C">
        <w:rPr>
          <w:lang w:val="en-US"/>
        </w:rPr>
        <w:t>t</w:t>
      </w:r>
      <w:r w:rsidR="000336BA">
        <w:rPr>
          <w:lang w:val="en-US"/>
        </w:rPr>
        <w:t xml:space="preserve">his </w:t>
      </w:r>
      <w:r w:rsidR="000336BA" w:rsidRPr="000336BA">
        <w:rPr>
          <w:i/>
          <w:lang w:val="en-US"/>
        </w:rPr>
        <w:t>hash value</w:t>
      </w:r>
      <w:r w:rsidR="000336BA">
        <w:rPr>
          <w:lang w:val="en-US"/>
        </w:rPr>
        <w:t xml:space="preserve"> as a unique digital fingerprint of the file. There are established standards for hash functions </w:t>
      </w:r>
      <w:r w:rsidR="00751563">
        <w:rPr>
          <w:lang w:val="en-US"/>
        </w:rPr>
        <w:t xml:space="preserve">that </w:t>
      </w:r>
      <w:r w:rsidR="000336BA">
        <w:rPr>
          <w:lang w:val="en-US"/>
        </w:rPr>
        <w:t xml:space="preserve">are recognized as secure and which play an important role in cryptography – e.g. the widespread SHA-2 standard. </w:t>
      </w:r>
      <w:r w:rsidR="00951A32">
        <w:rPr>
          <w:lang w:val="en-US"/>
        </w:rPr>
        <w:t xml:space="preserve">With </w:t>
      </w:r>
      <w:r w:rsidR="00C84748">
        <w:rPr>
          <w:lang w:val="en-US"/>
        </w:rPr>
        <w:t>SHA-2</w:t>
      </w:r>
      <w:r w:rsidR="00951A32">
        <w:rPr>
          <w:lang w:val="en-US"/>
        </w:rPr>
        <w:t>, it’s not realistically possible to create another file that</w:t>
      </w:r>
      <w:r w:rsidR="006C35B4">
        <w:rPr>
          <w:lang w:val="en-US"/>
        </w:rPr>
        <w:t xml:space="preserve"> exhibits</w:t>
      </w:r>
      <w:r w:rsidR="000336BA">
        <w:rPr>
          <w:lang w:val="en-US"/>
        </w:rPr>
        <w:t xml:space="preserve"> the same hash value.</w:t>
      </w:r>
      <w:r w:rsidR="006C35B4">
        <w:rPr>
          <w:lang w:val="en-US"/>
        </w:rPr>
        <w:t xml:space="preserve"> If the contents of a file </w:t>
      </w:r>
      <w:r w:rsidR="005F1A1F">
        <w:rPr>
          <w:lang w:val="en-US"/>
        </w:rPr>
        <w:t xml:space="preserve">are </w:t>
      </w:r>
      <w:r w:rsidR="006C35B4">
        <w:rPr>
          <w:lang w:val="en-US"/>
        </w:rPr>
        <w:t>changed</w:t>
      </w:r>
      <w:r w:rsidR="00D463BA">
        <w:rPr>
          <w:lang w:val="en-US"/>
        </w:rPr>
        <w:t>,</w:t>
      </w:r>
      <w:r w:rsidR="006C35B4">
        <w:rPr>
          <w:lang w:val="en-US"/>
        </w:rPr>
        <w:t xml:space="preserve"> </w:t>
      </w:r>
      <w:r w:rsidR="003476DB">
        <w:rPr>
          <w:lang w:val="en-US"/>
        </w:rPr>
        <w:t xml:space="preserve">the associated </w:t>
      </w:r>
      <w:r w:rsidR="006C35B4">
        <w:rPr>
          <w:lang w:val="en-US"/>
        </w:rPr>
        <w:t>fingerprint (the hash value)</w:t>
      </w:r>
      <w:r w:rsidR="00D463BA">
        <w:rPr>
          <w:lang w:val="en-US"/>
        </w:rPr>
        <w:t xml:space="preserve"> also changes</w:t>
      </w:r>
      <w:r w:rsidR="006C35B4">
        <w:rPr>
          <w:lang w:val="en-US"/>
        </w:rPr>
        <w:t>. This is a mathematical certainty and many critical applications</w:t>
      </w:r>
      <w:r w:rsidR="00A533BD">
        <w:rPr>
          <w:lang w:val="en-US"/>
        </w:rPr>
        <w:t xml:space="preserve"> rely on this</w:t>
      </w:r>
      <w:r w:rsidR="00734767">
        <w:rPr>
          <w:lang w:val="en-US"/>
        </w:rPr>
        <w:t>,</w:t>
      </w:r>
      <w:r w:rsidR="006C35B4">
        <w:rPr>
          <w:lang w:val="en-US"/>
        </w:rPr>
        <w:t xml:space="preserve"> e.g. for secure saving of passwords. </w:t>
      </w:r>
      <w:r w:rsidR="00E7581D">
        <w:rPr>
          <w:lang w:val="en-US"/>
        </w:rPr>
        <w:t>An additional advantage is privacy:</w:t>
      </w:r>
      <w:r w:rsidR="002A2B79">
        <w:rPr>
          <w:lang w:val="en-US"/>
        </w:rPr>
        <w:t xml:space="preserve"> </w:t>
      </w:r>
      <w:r w:rsidR="006C35B4">
        <w:rPr>
          <w:lang w:val="en-US"/>
        </w:rPr>
        <w:t xml:space="preserve">conclusions </w:t>
      </w:r>
      <w:r w:rsidR="000B3B19">
        <w:rPr>
          <w:lang w:val="en-US"/>
        </w:rPr>
        <w:t xml:space="preserve">cannot be inferred from the hash-value </w:t>
      </w:r>
      <w:r w:rsidR="006C35B4">
        <w:rPr>
          <w:lang w:val="en-US"/>
        </w:rPr>
        <w:t>about</w:t>
      </w:r>
      <w:r w:rsidR="00E132B7">
        <w:rPr>
          <w:lang w:val="en-US"/>
        </w:rPr>
        <w:t xml:space="preserve"> the</w:t>
      </w:r>
      <w:r w:rsidR="006C35B4">
        <w:rPr>
          <w:lang w:val="en-US"/>
        </w:rPr>
        <w:t xml:space="preserve"> contents or properties of the original data. </w:t>
      </w:r>
      <w:r w:rsidR="000E4B23">
        <w:rPr>
          <w:lang w:val="en-US"/>
        </w:rPr>
        <w:t>D</w:t>
      </w:r>
      <w:r w:rsidR="006C35B4">
        <w:rPr>
          <w:lang w:val="en-US"/>
        </w:rPr>
        <w:t>etermin</w:t>
      </w:r>
      <w:r w:rsidR="0087059D">
        <w:rPr>
          <w:lang w:val="en-US"/>
        </w:rPr>
        <w:t>ing</w:t>
      </w:r>
      <w:r w:rsidR="006C35B4">
        <w:rPr>
          <w:lang w:val="en-US"/>
        </w:rPr>
        <w:t xml:space="preserve"> the identity of a file by SHA-2 hash</w:t>
      </w:r>
      <w:r w:rsidR="000E4B23">
        <w:rPr>
          <w:lang w:val="en-US"/>
        </w:rPr>
        <w:t>es has greater certainty</w:t>
      </w:r>
      <w:r w:rsidR="006C35B4">
        <w:rPr>
          <w:lang w:val="en-US"/>
        </w:rPr>
        <w:t xml:space="preserve"> </w:t>
      </w:r>
      <w:r w:rsidR="00EB4CF9">
        <w:rPr>
          <w:lang w:val="en-US"/>
        </w:rPr>
        <w:t xml:space="preserve">than </w:t>
      </w:r>
      <w:r w:rsidR="009C0850">
        <w:rPr>
          <w:lang w:val="en-US"/>
        </w:rPr>
        <w:t>determining</w:t>
      </w:r>
      <w:r w:rsidR="00CE16F3">
        <w:rPr>
          <w:lang w:val="en-US"/>
        </w:rPr>
        <w:t xml:space="preserve"> </w:t>
      </w:r>
      <w:r w:rsidR="006C35B4">
        <w:rPr>
          <w:lang w:val="en-US"/>
        </w:rPr>
        <w:t xml:space="preserve">the identity of a person </w:t>
      </w:r>
      <w:r w:rsidR="00A248D8">
        <w:rPr>
          <w:lang w:val="en-US"/>
        </w:rPr>
        <w:t>by</w:t>
      </w:r>
      <w:r w:rsidR="006C35B4">
        <w:rPr>
          <w:lang w:val="en-US"/>
        </w:rPr>
        <w:t xml:space="preserve"> DNA test</w:t>
      </w:r>
      <w:r w:rsidR="00F05A2B">
        <w:rPr>
          <w:lang w:val="en-US"/>
        </w:rPr>
        <w:t xml:space="preserve"> </w:t>
      </w:r>
      <w:r w:rsidR="00BF46E9">
        <w:rPr>
          <w:lang w:val="en-US"/>
        </w:rPr>
        <w:t>–</w:t>
      </w:r>
      <w:r w:rsidR="006C35B4">
        <w:rPr>
          <w:lang w:val="en-US"/>
        </w:rPr>
        <w:t xml:space="preserve"> </w:t>
      </w:r>
      <w:r w:rsidR="00606D58">
        <w:rPr>
          <w:lang w:val="en-US"/>
        </w:rPr>
        <w:t xml:space="preserve">routinely </w:t>
      </w:r>
      <w:r w:rsidR="006C35B4">
        <w:rPr>
          <w:lang w:val="en-US"/>
        </w:rPr>
        <w:t xml:space="preserve">used </w:t>
      </w:r>
      <w:r w:rsidR="00E57516">
        <w:rPr>
          <w:lang w:val="en-US"/>
        </w:rPr>
        <w:t xml:space="preserve">in trials </w:t>
      </w:r>
      <w:r w:rsidR="00606D58">
        <w:rPr>
          <w:lang w:val="en-US"/>
        </w:rPr>
        <w:t>in</w:t>
      </w:r>
      <w:r w:rsidR="009662A6">
        <w:rPr>
          <w:lang w:val="en-US"/>
        </w:rPr>
        <w:t xml:space="preserve"> </w:t>
      </w:r>
      <w:r w:rsidR="00606D58">
        <w:rPr>
          <w:lang w:val="en-US"/>
        </w:rPr>
        <w:t>spite of the known</w:t>
      </w:r>
      <w:r w:rsidR="00FE7D9F">
        <w:rPr>
          <w:lang w:val="en-US"/>
        </w:rPr>
        <w:t xml:space="preserve"> risk </w:t>
      </w:r>
      <w:r w:rsidR="009C5F8C">
        <w:rPr>
          <w:lang w:val="en-US"/>
        </w:rPr>
        <w:t xml:space="preserve">of </w:t>
      </w:r>
      <w:r w:rsidR="00FE7D9F">
        <w:rPr>
          <w:lang w:val="en-US"/>
        </w:rPr>
        <w:t>procedural errors.</w:t>
      </w:r>
      <w:r w:rsidR="00E57516">
        <w:rPr>
          <w:lang w:val="en-US"/>
        </w:rPr>
        <w:t xml:space="preserve"> </w:t>
      </w:r>
      <w:r w:rsidR="0042213F">
        <w:rPr>
          <w:lang w:val="en-US"/>
        </w:rPr>
        <w:t>T</w:t>
      </w:r>
      <w:r w:rsidR="00E57516">
        <w:rPr>
          <w:lang w:val="en-US"/>
        </w:rPr>
        <w:t>esting a SHA-2 value</w:t>
      </w:r>
      <w:r w:rsidR="0042213F">
        <w:rPr>
          <w:lang w:val="en-US"/>
        </w:rPr>
        <w:t xml:space="preserve"> can be performed by</w:t>
      </w:r>
      <w:r w:rsidR="00E57516">
        <w:rPr>
          <w:lang w:val="en-US"/>
        </w:rPr>
        <w:t xml:space="preserve"> independent experts</w:t>
      </w:r>
      <w:r w:rsidR="006305AE">
        <w:rPr>
          <w:lang w:val="en-US"/>
        </w:rPr>
        <w:t>, both</w:t>
      </w:r>
      <w:r w:rsidR="00E57516">
        <w:rPr>
          <w:lang w:val="en-US"/>
        </w:rPr>
        <w:t xml:space="preserve"> repeatedly and retroactively.</w:t>
      </w:r>
    </w:p>
    <w:p w:rsidR="00E57516" w:rsidRPr="009E6D93" w:rsidRDefault="00E57516" w:rsidP="004312AC">
      <w:pPr>
        <w:pStyle w:val="Textkrper"/>
        <w:jc w:val="both"/>
        <w:rPr>
          <w:lang w:val="en-US"/>
        </w:rPr>
      </w:pPr>
      <w:r>
        <w:rPr>
          <w:lang w:val="en-US"/>
        </w:rPr>
        <w:t xml:space="preserve">When a SHA-2 hash value </w:t>
      </w:r>
      <w:r w:rsidR="00FC426B">
        <w:rPr>
          <w:lang w:val="en-US"/>
        </w:rPr>
        <w:t xml:space="preserve">of a document </w:t>
      </w:r>
      <w:r>
        <w:rPr>
          <w:lang w:val="en-US"/>
        </w:rPr>
        <w:t xml:space="preserve">is stored together with a reliable time statement, this constitutes a proof that </w:t>
      </w:r>
      <w:r w:rsidR="00FC426B">
        <w:rPr>
          <w:lang w:val="en-US"/>
        </w:rPr>
        <w:t xml:space="preserve">the </w:t>
      </w:r>
      <w:r w:rsidR="001247CA">
        <w:rPr>
          <w:lang w:val="en-US"/>
        </w:rPr>
        <w:t xml:space="preserve">exact </w:t>
      </w:r>
      <w:r w:rsidR="00FC426B">
        <w:rPr>
          <w:lang w:val="en-US"/>
        </w:rPr>
        <w:t>contents of this document ha</w:t>
      </w:r>
      <w:r w:rsidR="001247CA">
        <w:rPr>
          <w:lang w:val="en-US"/>
        </w:rPr>
        <w:t>ve</w:t>
      </w:r>
      <w:r w:rsidR="00FC426B">
        <w:rPr>
          <w:lang w:val="en-US"/>
        </w:rPr>
        <w:t xml:space="preserve"> existed </w:t>
      </w:r>
      <w:r w:rsidR="00E87BF3">
        <w:rPr>
          <w:lang w:val="en-US"/>
        </w:rPr>
        <w:t xml:space="preserve">since </w:t>
      </w:r>
      <w:r w:rsidR="00FC426B">
        <w:rPr>
          <w:lang w:val="en-US"/>
        </w:rPr>
        <w:t xml:space="preserve">that time. This can be used to confirm a </w:t>
      </w:r>
      <w:r w:rsidR="00315AE4">
        <w:rPr>
          <w:lang w:val="en-US"/>
        </w:rPr>
        <w:t>disclosure</w:t>
      </w:r>
      <w:r w:rsidR="000276DC">
        <w:rPr>
          <w:lang w:val="en-US"/>
        </w:rPr>
        <w:t>.</w:t>
      </w:r>
      <w:r w:rsidR="00FC426B">
        <w:rPr>
          <w:lang w:val="en-US"/>
        </w:rPr>
        <w:t xml:space="preserve"> </w:t>
      </w:r>
      <w:r w:rsidR="000276DC">
        <w:rPr>
          <w:lang w:val="en-US"/>
        </w:rPr>
        <w:t>I</w:t>
      </w:r>
      <w:r w:rsidR="00FC426B">
        <w:rPr>
          <w:lang w:val="en-US"/>
        </w:rPr>
        <w:t>n a lawsuit</w:t>
      </w:r>
      <w:r w:rsidR="00605FA8">
        <w:rPr>
          <w:lang w:val="en-US"/>
        </w:rPr>
        <w:t xml:space="preserve">, owners of </w:t>
      </w:r>
      <w:r w:rsidR="00FC426B">
        <w:rPr>
          <w:lang w:val="en-US"/>
        </w:rPr>
        <w:t xml:space="preserve">the </w:t>
      </w:r>
      <w:r w:rsidR="009014C4">
        <w:rPr>
          <w:lang w:val="en-US"/>
        </w:rPr>
        <w:t>original document</w:t>
      </w:r>
      <w:r w:rsidR="00FC426B">
        <w:rPr>
          <w:lang w:val="en-US"/>
        </w:rPr>
        <w:t xml:space="preserve"> can reproduce the </w:t>
      </w:r>
      <w:r w:rsidR="000B3B7F">
        <w:rPr>
          <w:lang w:val="en-US"/>
        </w:rPr>
        <w:t xml:space="preserve">associated </w:t>
      </w:r>
      <w:r w:rsidR="00FC426B">
        <w:rPr>
          <w:lang w:val="en-US"/>
        </w:rPr>
        <w:t>hash value and compare it with the</w:t>
      </w:r>
      <w:r w:rsidR="00735D1E">
        <w:rPr>
          <w:lang w:val="en-US"/>
        </w:rPr>
        <w:t xml:space="preserve"> archived version</w:t>
      </w:r>
      <w:r w:rsidR="00FC426B">
        <w:rPr>
          <w:lang w:val="en-US"/>
        </w:rPr>
        <w:t xml:space="preserve">. </w:t>
      </w:r>
      <w:r w:rsidR="00FC426B" w:rsidRPr="009E6D93">
        <w:rPr>
          <w:lang w:val="en-US"/>
        </w:rPr>
        <w:t xml:space="preserve">If both are </w:t>
      </w:r>
      <w:r w:rsidR="009E6D93" w:rsidRPr="009E6D93">
        <w:rPr>
          <w:lang w:val="en-US"/>
        </w:rPr>
        <w:t>identical</w:t>
      </w:r>
      <w:r w:rsidR="00FC426B" w:rsidRPr="009E6D93">
        <w:rPr>
          <w:lang w:val="en-US"/>
        </w:rPr>
        <w:t>, the proof is valid.</w:t>
      </w:r>
    </w:p>
    <w:p w:rsidR="009E6D93" w:rsidRDefault="009E6D93" w:rsidP="004312AC">
      <w:pPr>
        <w:pStyle w:val="Textkrper"/>
        <w:jc w:val="both"/>
        <w:rPr>
          <w:lang w:val="en-US"/>
        </w:rPr>
      </w:pPr>
      <w:r w:rsidRPr="009E6D93">
        <w:rPr>
          <w:lang w:val="en-US"/>
        </w:rPr>
        <w:t>A</w:t>
      </w:r>
      <w:r>
        <w:rPr>
          <w:lang w:val="en-US"/>
        </w:rPr>
        <w:t xml:space="preserve"> classic </w:t>
      </w:r>
      <w:r w:rsidR="00CE5394">
        <w:rPr>
          <w:lang w:val="en-US"/>
        </w:rPr>
        <w:t xml:space="preserve">usage </w:t>
      </w:r>
      <w:r>
        <w:rPr>
          <w:lang w:val="en-US"/>
        </w:rPr>
        <w:t xml:space="preserve">is to publish the hash value of a document in a printed newspaper. </w:t>
      </w:r>
      <w:r w:rsidR="00BE1918">
        <w:rPr>
          <w:lang w:val="en-US"/>
        </w:rPr>
        <w:t>This establishes</w:t>
      </w:r>
      <w:r>
        <w:rPr>
          <w:lang w:val="en-US"/>
        </w:rPr>
        <w:t xml:space="preserve"> </w:t>
      </w:r>
      <w:r w:rsidR="00675E21">
        <w:rPr>
          <w:lang w:val="en-US"/>
        </w:rPr>
        <w:t>a</w:t>
      </w:r>
      <w:r>
        <w:rPr>
          <w:lang w:val="en-US"/>
        </w:rPr>
        <w:t xml:space="preserve"> commonly accepted date of publication</w:t>
      </w:r>
      <w:r w:rsidR="002B22CE">
        <w:rPr>
          <w:lang w:val="en-US"/>
        </w:rPr>
        <w:t xml:space="preserve">, not realistically </w:t>
      </w:r>
      <w:r w:rsidR="00457575">
        <w:rPr>
          <w:lang w:val="en-US"/>
        </w:rPr>
        <w:t>alterable</w:t>
      </w:r>
      <w:r w:rsidR="002B22CE">
        <w:rPr>
          <w:lang w:val="en-US"/>
        </w:rPr>
        <w:t xml:space="preserve"> </w:t>
      </w:r>
      <w:r w:rsidR="009D0B74">
        <w:rPr>
          <w:lang w:val="en-US"/>
        </w:rPr>
        <w:t>thereafter</w:t>
      </w:r>
      <w:r w:rsidR="00BE1918">
        <w:rPr>
          <w:lang w:val="en-US"/>
        </w:rPr>
        <w:t xml:space="preserve"> – as newspapers are both reputable and widely distributed</w:t>
      </w:r>
      <w:r>
        <w:rPr>
          <w:lang w:val="en-US"/>
        </w:rPr>
        <w:t xml:space="preserve">. </w:t>
      </w:r>
      <w:r w:rsidR="00A60344">
        <w:rPr>
          <w:lang w:val="en-US"/>
        </w:rPr>
        <w:t xml:space="preserve">It seems </w:t>
      </w:r>
      <w:r>
        <w:rPr>
          <w:lang w:val="en-US"/>
        </w:rPr>
        <w:t>this</w:t>
      </w:r>
      <w:r w:rsidR="00B72DE7">
        <w:rPr>
          <w:lang w:val="en-US"/>
        </w:rPr>
        <w:t xml:space="preserve"> method is rarely used</w:t>
      </w:r>
      <w:r>
        <w:rPr>
          <w:lang w:val="en-US"/>
        </w:rPr>
        <w:t xml:space="preserve"> – at least</w:t>
      </w:r>
      <w:r w:rsidR="00055BDA">
        <w:rPr>
          <w:lang w:val="en-US"/>
        </w:rPr>
        <w:t>,</w:t>
      </w:r>
      <w:r>
        <w:rPr>
          <w:lang w:val="en-US"/>
        </w:rPr>
        <w:t xml:space="preserve"> newspapers </w:t>
      </w:r>
      <w:r w:rsidR="00675E21">
        <w:rPr>
          <w:lang w:val="en-US"/>
        </w:rPr>
        <w:t>usually</w:t>
      </w:r>
      <w:r>
        <w:rPr>
          <w:lang w:val="en-US"/>
        </w:rPr>
        <w:t xml:space="preserve"> don’t have many insertions with strange texts (</w:t>
      </w:r>
      <w:r w:rsidR="00F87CC9">
        <w:rPr>
          <w:lang w:val="en-US"/>
        </w:rPr>
        <w:t xml:space="preserve">from a preliminary </w:t>
      </w:r>
      <w:r w:rsidR="00F87CC9">
        <w:rPr>
          <w:lang w:val="en-US"/>
        </w:rPr>
        <w:lastRenderedPageBreak/>
        <w:t xml:space="preserve">version of this text, </w:t>
      </w:r>
      <w:r>
        <w:rPr>
          <w:lang w:val="en-US"/>
        </w:rPr>
        <w:t>a</w:t>
      </w:r>
      <w:r w:rsidR="00607113">
        <w:rPr>
          <w:lang w:val="en-US"/>
        </w:rPr>
        <w:t xml:space="preserve"> 256-bit</w:t>
      </w:r>
      <w:r>
        <w:rPr>
          <w:lang w:val="en-US"/>
        </w:rPr>
        <w:t xml:space="preserve"> SHA-2 hash</w:t>
      </w:r>
      <w:r w:rsidR="00D756ED">
        <w:rPr>
          <w:lang w:val="en-US"/>
        </w:rPr>
        <w:t>-</w:t>
      </w:r>
      <w:r>
        <w:rPr>
          <w:lang w:val="en-US"/>
        </w:rPr>
        <w:t xml:space="preserve">value </w:t>
      </w:r>
      <w:r w:rsidR="00607113">
        <w:rPr>
          <w:lang w:val="en-US"/>
        </w:rPr>
        <w:t>of 64 characters looks in</w:t>
      </w:r>
      <w:r w:rsidR="00D539CE">
        <w:rPr>
          <w:lang w:val="en-US"/>
        </w:rPr>
        <w:t xml:space="preserve"> hexadecimal notation like: </w:t>
      </w:r>
      <w:r w:rsidR="00D539CE" w:rsidRPr="00D539CE">
        <w:rPr>
          <w:lang w:val="en-US"/>
        </w:rPr>
        <w:t>7C6FE1BE2B68352C 5B923E96DF86DD9E 010788568B7B2892 232444EA8F71B02C3</w:t>
      </w:r>
      <w:r w:rsidR="00D539CE">
        <w:rPr>
          <w:lang w:val="en-US"/>
        </w:rPr>
        <w:t>).</w:t>
      </w:r>
    </w:p>
    <w:p w:rsidR="00D539CE" w:rsidRPr="00D539CE" w:rsidRDefault="0061456F" w:rsidP="004312AC">
      <w:pPr>
        <w:pStyle w:val="Textkrper"/>
        <w:jc w:val="both"/>
        <w:rPr>
          <w:lang w:val="en-US"/>
        </w:rPr>
      </w:pPr>
      <w:r>
        <w:rPr>
          <w:lang w:val="en-US"/>
        </w:rPr>
        <w:t>I</w:t>
      </w:r>
      <w:r w:rsidR="00675E21">
        <w:rPr>
          <w:lang w:val="en-US"/>
        </w:rPr>
        <w:t>nternet-</w:t>
      </w:r>
      <w:r w:rsidR="00D539CE">
        <w:rPr>
          <w:lang w:val="en-US"/>
        </w:rPr>
        <w:t xml:space="preserve">based services </w:t>
      </w:r>
      <w:r w:rsidR="002770DE">
        <w:rPr>
          <w:lang w:val="en-US"/>
        </w:rPr>
        <w:t xml:space="preserve">exist </w:t>
      </w:r>
      <w:r w:rsidR="00D539CE">
        <w:rPr>
          <w:lang w:val="en-US"/>
        </w:rPr>
        <w:t xml:space="preserve">which </w:t>
      </w:r>
      <w:r w:rsidR="002770DE">
        <w:rPr>
          <w:lang w:val="en-US"/>
        </w:rPr>
        <w:t>provide</w:t>
      </w:r>
      <w:r w:rsidR="00D539CE">
        <w:rPr>
          <w:lang w:val="en-US"/>
        </w:rPr>
        <w:t xml:space="preserve"> similar credibility </w:t>
      </w:r>
      <w:r w:rsidR="00024B81">
        <w:rPr>
          <w:lang w:val="en-US"/>
        </w:rPr>
        <w:t xml:space="preserve">to </w:t>
      </w:r>
      <w:r w:rsidR="00D539CE">
        <w:rPr>
          <w:lang w:val="en-US"/>
        </w:rPr>
        <w:t xml:space="preserve">a trusted time stamp. For </w:t>
      </w:r>
      <w:r w:rsidR="00F66D3D">
        <w:rPr>
          <w:lang w:val="en-US"/>
        </w:rPr>
        <w:t>frequent u</w:t>
      </w:r>
      <w:r w:rsidR="0039606E">
        <w:rPr>
          <w:lang w:val="en-US"/>
        </w:rPr>
        <w:t>sers</w:t>
      </w:r>
      <w:r w:rsidR="00F66D3D">
        <w:rPr>
          <w:lang w:val="en-US"/>
        </w:rPr>
        <w:t>,</w:t>
      </w:r>
      <w:r w:rsidR="00D539CE">
        <w:rPr>
          <w:lang w:val="en-US"/>
        </w:rPr>
        <w:t xml:space="preserve"> the</w:t>
      </w:r>
      <w:r w:rsidR="00F66D3D">
        <w:rPr>
          <w:lang w:val="en-US"/>
        </w:rPr>
        <w:t xml:space="preserve"> time and money-costs of these services outweigh</w:t>
      </w:r>
      <w:r w:rsidR="00D539CE">
        <w:rPr>
          <w:lang w:val="en-US"/>
        </w:rPr>
        <w:t xml:space="preserve"> the </w:t>
      </w:r>
      <w:r w:rsidR="00F66D3D">
        <w:rPr>
          <w:lang w:val="en-US"/>
        </w:rPr>
        <w:t xml:space="preserve">costs of </w:t>
      </w:r>
      <w:r w:rsidR="00D539CE">
        <w:rPr>
          <w:lang w:val="en-US"/>
        </w:rPr>
        <w:t xml:space="preserve">commissioning and archiving of newspaper insertions. Services like [2] </w:t>
      </w:r>
      <w:r w:rsidR="009E355B">
        <w:rPr>
          <w:lang w:val="en-US"/>
        </w:rPr>
        <w:t>certify the</w:t>
      </w:r>
      <w:r w:rsidR="00E723EB">
        <w:rPr>
          <w:lang w:val="en-US"/>
        </w:rPr>
        <w:t xml:space="preserve"> </w:t>
      </w:r>
      <w:r w:rsidR="00552DBB">
        <w:rPr>
          <w:lang w:val="en-US"/>
        </w:rPr>
        <w:t>time-of-creation of</w:t>
      </w:r>
      <w:r w:rsidR="00E723EB">
        <w:rPr>
          <w:lang w:val="en-US"/>
        </w:rPr>
        <w:t xml:space="preserve"> a hash value. </w:t>
      </w:r>
      <w:r w:rsidR="008A234E">
        <w:rPr>
          <w:lang w:val="en-US"/>
        </w:rPr>
        <w:t>Aside from trusting the service provider</w:t>
      </w:r>
      <w:proofErr w:type="gramStart"/>
      <w:r w:rsidR="008A234E">
        <w:rPr>
          <w:lang w:val="en-US"/>
        </w:rPr>
        <w:t>,</w:t>
      </w:r>
      <w:r w:rsidR="00E723EB">
        <w:rPr>
          <w:lang w:val="en-US"/>
        </w:rPr>
        <w:t xml:space="preserve">  registration</w:t>
      </w:r>
      <w:proofErr w:type="gramEnd"/>
      <w:r w:rsidR="00E723EB">
        <w:rPr>
          <w:lang w:val="en-US"/>
        </w:rPr>
        <w:t xml:space="preserve"> is required and </w:t>
      </w:r>
      <w:r w:rsidR="006F269A">
        <w:rPr>
          <w:lang w:val="en-US"/>
        </w:rPr>
        <w:t>prices</w:t>
      </w:r>
      <w:r w:rsidR="00E723EB">
        <w:rPr>
          <w:lang w:val="en-US"/>
        </w:rPr>
        <w:t xml:space="preserve"> depend on the amount and volume of documents to be protected. </w:t>
      </w:r>
    </w:p>
    <w:p w:rsidR="00234E32" w:rsidRDefault="0039606E" w:rsidP="00E723EB">
      <w:pPr>
        <w:pStyle w:val="Textkrper"/>
        <w:jc w:val="both"/>
        <w:rPr>
          <w:lang w:val="en-US"/>
        </w:rPr>
      </w:pPr>
      <w:r>
        <w:rPr>
          <w:lang w:val="en-US"/>
        </w:rPr>
        <w:t>However, f</w:t>
      </w:r>
      <w:r w:rsidR="00E723EB">
        <w:rPr>
          <w:lang w:val="en-US"/>
        </w:rPr>
        <w:t xml:space="preserve">or occasional users </w:t>
      </w:r>
      <w:r>
        <w:rPr>
          <w:lang w:val="en-US"/>
        </w:rPr>
        <w:t xml:space="preserve">these costs </w:t>
      </w:r>
      <w:r w:rsidR="00E723EB">
        <w:rPr>
          <w:lang w:val="en-US"/>
        </w:rPr>
        <w:t>still constitute a barrier.</w:t>
      </w:r>
    </w:p>
    <w:p w:rsidR="00FF278F" w:rsidRDefault="00FF278F" w:rsidP="00E723EB">
      <w:pPr>
        <w:pStyle w:val="Textkrper"/>
        <w:jc w:val="both"/>
        <w:rPr>
          <w:lang w:val="en-US"/>
        </w:rPr>
      </w:pPr>
    </w:p>
    <w:p w:rsidR="00FF278F" w:rsidRPr="007539CA" w:rsidRDefault="00A56E4A" w:rsidP="00FF278F">
      <w:pPr>
        <w:pStyle w:val="Textkrper"/>
        <w:jc w:val="both"/>
        <w:rPr>
          <w:i/>
          <w:lang w:val="en-IE"/>
        </w:rPr>
      </w:pPr>
      <w:r w:rsidRPr="007539CA">
        <w:rPr>
          <w:i/>
          <w:lang w:val="en-IE"/>
        </w:rPr>
        <w:t>Secure as a bank!</w:t>
      </w:r>
    </w:p>
    <w:p w:rsidR="00FF278F" w:rsidRPr="007539CA" w:rsidRDefault="00FF278F" w:rsidP="00FF278F">
      <w:pPr>
        <w:pStyle w:val="Textkrper"/>
        <w:jc w:val="both"/>
        <w:rPr>
          <w:lang w:val="en-IE"/>
        </w:rPr>
      </w:pPr>
    </w:p>
    <w:p w:rsidR="00FF278F" w:rsidRPr="00FF278F" w:rsidRDefault="00FF278F" w:rsidP="00FF278F">
      <w:pPr>
        <w:pStyle w:val="Textkrper"/>
        <w:jc w:val="both"/>
        <w:rPr>
          <w:lang w:val="en-US"/>
        </w:rPr>
      </w:pPr>
      <w:r w:rsidRPr="00FF278F">
        <w:rPr>
          <w:lang w:val="en-US"/>
        </w:rPr>
        <w:t>Safer, simpler and cheaper proo</w:t>
      </w:r>
      <w:r w:rsidR="00A56E4A">
        <w:rPr>
          <w:lang w:val="en-US"/>
        </w:rPr>
        <w:t>fs</w:t>
      </w:r>
      <w:r w:rsidRPr="00FF278F">
        <w:rPr>
          <w:lang w:val="en-US"/>
        </w:rPr>
        <w:t xml:space="preserve"> of priority can be performed </w:t>
      </w:r>
      <w:r w:rsidR="00006734">
        <w:rPr>
          <w:lang w:val="en-US"/>
        </w:rPr>
        <w:t xml:space="preserve">in </w:t>
      </w:r>
      <w:r w:rsidRPr="00FF278F">
        <w:rPr>
          <w:lang w:val="en-US"/>
        </w:rPr>
        <w:t>this way:</w:t>
      </w:r>
    </w:p>
    <w:p w:rsidR="00FF278F" w:rsidRDefault="003C0BAA" w:rsidP="003C0BAA">
      <w:pPr>
        <w:pStyle w:val="Textkrper"/>
        <w:numPr>
          <w:ilvl w:val="0"/>
          <w:numId w:val="5"/>
        </w:numPr>
        <w:rPr>
          <w:lang w:val="en-US"/>
        </w:rPr>
      </w:pPr>
      <w:r w:rsidRPr="003C0BAA">
        <w:rPr>
          <w:lang w:val="en-US"/>
        </w:rPr>
        <w:t xml:space="preserve">Produce – with software of your choice – </w:t>
      </w:r>
      <w:r>
        <w:rPr>
          <w:lang w:val="en-US"/>
        </w:rPr>
        <w:t>a secure hash value for the document: e.g. a SHA-2 value with 256 bits (SHA256).</w:t>
      </w:r>
    </w:p>
    <w:p w:rsidR="003C0BAA" w:rsidRPr="003C0BAA" w:rsidRDefault="003C0BAA" w:rsidP="003C0BAA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Put this value into the subject field of an (online) bank transfer and pay an arbitrary amount of money (e.g. one cent) to another account – ideally at another bank.</w:t>
      </w:r>
    </w:p>
    <w:p w:rsidR="003C0BAA" w:rsidRPr="003C0BAA" w:rsidRDefault="006D54DB" w:rsidP="003C0BAA">
      <w:pPr>
        <w:pStyle w:val="Textkrper"/>
        <w:jc w:val="both"/>
        <w:rPr>
          <w:lang w:val="en-US"/>
        </w:rPr>
      </w:pPr>
      <w:r>
        <w:rPr>
          <w:lang w:val="en-US"/>
        </w:rPr>
        <w:t>T</w:t>
      </w:r>
      <w:r w:rsidR="003C0BAA">
        <w:rPr>
          <w:lang w:val="en-US"/>
        </w:rPr>
        <w:t xml:space="preserve">he bank </w:t>
      </w:r>
      <w:r w:rsidR="006738F1">
        <w:rPr>
          <w:lang w:val="en-US"/>
        </w:rPr>
        <w:t xml:space="preserve">reliably </w:t>
      </w:r>
      <w:r w:rsidR="003C0BAA">
        <w:rPr>
          <w:lang w:val="en-US"/>
        </w:rPr>
        <w:t>archives the date of the transfer</w:t>
      </w:r>
      <w:r w:rsidR="00BF46E9">
        <w:rPr>
          <w:lang w:val="en-US"/>
        </w:rPr>
        <w:t xml:space="preserve">. </w:t>
      </w:r>
      <w:r>
        <w:rPr>
          <w:lang w:val="en-US"/>
        </w:rPr>
        <w:t>Combined</w:t>
      </w:r>
      <w:r w:rsidR="008C1CF9">
        <w:rPr>
          <w:lang w:val="en-US"/>
        </w:rPr>
        <w:t xml:space="preserve"> </w:t>
      </w:r>
      <w:r w:rsidR="003C0BAA">
        <w:rPr>
          <w:lang w:val="en-US"/>
        </w:rPr>
        <w:t xml:space="preserve">together with the text in the subject fields </w:t>
      </w:r>
      <w:r w:rsidR="006738F1">
        <w:rPr>
          <w:lang w:val="en-US"/>
        </w:rPr>
        <w:t>(which contain the hash value)</w:t>
      </w:r>
      <w:proofErr w:type="gramStart"/>
      <w:r w:rsidR="003C0BAA">
        <w:rPr>
          <w:lang w:val="en-US"/>
        </w:rPr>
        <w:t>,</w:t>
      </w:r>
      <w:proofErr w:type="gramEnd"/>
      <w:r w:rsidR="003C0BAA">
        <w:rPr>
          <w:lang w:val="en-US"/>
        </w:rPr>
        <w:t xml:space="preserve"> there is evidence that the </w:t>
      </w:r>
      <w:r w:rsidR="00F70C14">
        <w:rPr>
          <w:lang w:val="en-US"/>
        </w:rPr>
        <w:t xml:space="preserve">document </w:t>
      </w:r>
      <w:r w:rsidR="003C0BAA">
        <w:rPr>
          <w:lang w:val="en-US"/>
        </w:rPr>
        <w:t>existed</w:t>
      </w:r>
      <w:r w:rsidR="006738F1">
        <w:rPr>
          <w:lang w:val="en-US"/>
        </w:rPr>
        <w:t xml:space="preserve"> at the </w:t>
      </w:r>
      <w:r w:rsidR="00CC594D">
        <w:rPr>
          <w:lang w:val="en-US"/>
        </w:rPr>
        <w:t xml:space="preserve">instant </w:t>
      </w:r>
      <w:r w:rsidR="006738F1">
        <w:rPr>
          <w:lang w:val="en-US"/>
        </w:rPr>
        <w:t xml:space="preserve">of the transfer. </w:t>
      </w:r>
    </w:p>
    <w:p w:rsidR="006738F1" w:rsidRDefault="006738F1" w:rsidP="003C0BAA">
      <w:pPr>
        <w:pStyle w:val="Textkrper"/>
        <w:jc w:val="both"/>
        <w:rPr>
          <w:lang w:val="en-US"/>
        </w:rPr>
      </w:pPr>
      <w:r>
        <w:rPr>
          <w:lang w:val="en-US"/>
        </w:rPr>
        <w:t xml:space="preserve">The benefits of this method are </w:t>
      </w:r>
      <w:r w:rsidR="00092655">
        <w:rPr>
          <w:lang w:val="en-US"/>
        </w:rPr>
        <w:t>numerous</w:t>
      </w:r>
      <w:r>
        <w:rPr>
          <w:lang w:val="en-US"/>
        </w:rPr>
        <w:t>: first</w:t>
      </w:r>
      <w:r w:rsidR="00021F69">
        <w:rPr>
          <w:lang w:val="en-US"/>
        </w:rPr>
        <w:t>,</w:t>
      </w:r>
      <w:r>
        <w:rPr>
          <w:lang w:val="en-US"/>
        </w:rPr>
        <w:t xml:space="preserve"> the costs are </w:t>
      </w:r>
      <w:r w:rsidR="004B533F">
        <w:rPr>
          <w:lang w:val="en-US"/>
        </w:rPr>
        <w:t xml:space="preserve">incomparably </w:t>
      </w:r>
      <w:r>
        <w:rPr>
          <w:lang w:val="en-US"/>
        </w:rPr>
        <w:t xml:space="preserve">low. </w:t>
      </w:r>
      <w:r w:rsidR="00A35980">
        <w:rPr>
          <w:lang w:val="en-US"/>
        </w:rPr>
        <w:t>For many bank account packages, there is a flat-rate monthly fee, allowing unlimited bank transfers</w:t>
      </w:r>
      <w:r w:rsidR="00F36E65">
        <w:rPr>
          <w:lang w:val="en-US"/>
        </w:rPr>
        <w:t xml:space="preserve"> at no additional cost</w:t>
      </w:r>
      <w:r>
        <w:rPr>
          <w:lang w:val="en-US"/>
        </w:rPr>
        <w:t>.</w:t>
      </w:r>
      <w:r w:rsidR="00675E21">
        <w:rPr>
          <w:lang w:val="en-US"/>
        </w:rPr>
        <w:t xml:space="preserve"> </w:t>
      </w:r>
      <w:r>
        <w:rPr>
          <w:lang w:val="en-US"/>
        </w:rPr>
        <w:t>This allows for regular protection of creations</w:t>
      </w:r>
      <w:r w:rsidR="00641706">
        <w:rPr>
          <w:lang w:val="en-US"/>
        </w:rPr>
        <w:t>, even</w:t>
      </w:r>
      <w:r>
        <w:rPr>
          <w:lang w:val="en-US"/>
        </w:rPr>
        <w:t xml:space="preserve"> at early stages of </w:t>
      </w:r>
      <w:r>
        <w:rPr>
          <w:lang w:val="en-US"/>
        </w:rPr>
        <w:lastRenderedPageBreak/>
        <w:t>development.</w:t>
      </w:r>
      <w:r w:rsidR="00675E21">
        <w:rPr>
          <w:lang w:val="en-US"/>
        </w:rPr>
        <w:t xml:space="preserve"> </w:t>
      </w:r>
      <w:r>
        <w:rPr>
          <w:lang w:val="en-US"/>
        </w:rPr>
        <w:t xml:space="preserve">With little effort this can be performed easily from </w:t>
      </w:r>
      <w:r w:rsidR="00901102">
        <w:rPr>
          <w:lang w:val="en-US"/>
        </w:rPr>
        <w:t xml:space="preserve">your </w:t>
      </w:r>
      <w:r>
        <w:rPr>
          <w:lang w:val="en-US"/>
        </w:rPr>
        <w:t>computer</w:t>
      </w:r>
      <w:r w:rsidR="00901102">
        <w:rPr>
          <w:lang w:val="en-US"/>
        </w:rPr>
        <w:t xml:space="preserve"> (e.g. </w:t>
      </w:r>
      <w:r w:rsidR="004C3B29">
        <w:rPr>
          <w:lang w:val="en-US"/>
        </w:rPr>
        <w:t xml:space="preserve">using </w:t>
      </w:r>
      <w:r w:rsidR="00901102">
        <w:rPr>
          <w:lang w:val="en-US"/>
        </w:rPr>
        <w:t xml:space="preserve">the </w:t>
      </w:r>
      <w:r w:rsidR="00CE7B89">
        <w:rPr>
          <w:lang w:val="en-US"/>
        </w:rPr>
        <w:t xml:space="preserve">author’s </w:t>
      </w:r>
      <w:r w:rsidR="00901102">
        <w:rPr>
          <w:lang w:val="en-US"/>
        </w:rPr>
        <w:t xml:space="preserve">software utility, </w:t>
      </w:r>
      <w:r w:rsidR="00CE7B89">
        <w:rPr>
          <w:lang w:val="en-US"/>
        </w:rPr>
        <w:t>freely-</w:t>
      </w:r>
      <w:r w:rsidR="00901102">
        <w:rPr>
          <w:lang w:val="en-US"/>
        </w:rPr>
        <w:t>available here [3])</w:t>
      </w:r>
      <w:r>
        <w:rPr>
          <w:lang w:val="en-US"/>
        </w:rPr>
        <w:t>.</w:t>
      </w:r>
    </w:p>
    <w:p w:rsidR="006738F1" w:rsidRDefault="00AF3736" w:rsidP="003C0BAA">
      <w:pPr>
        <w:pStyle w:val="Textkrper"/>
        <w:jc w:val="both"/>
        <w:rPr>
          <w:lang w:val="en-US"/>
        </w:rPr>
      </w:pPr>
      <w:r>
        <w:rPr>
          <w:lang w:val="en-US"/>
        </w:rPr>
        <w:t>As n</w:t>
      </w:r>
      <w:r w:rsidR="00901102">
        <w:rPr>
          <w:lang w:val="en-US"/>
        </w:rPr>
        <w:t>o dedicated implementation of the hash function is needed</w:t>
      </w:r>
      <w:r w:rsidR="00545D34">
        <w:rPr>
          <w:lang w:val="en-US"/>
        </w:rPr>
        <w:t xml:space="preserve">, </w:t>
      </w:r>
      <w:r w:rsidR="006A12F8">
        <w:rPr>
          <w:lang w:val="en-US"/>
        </w:rPr>
        <w:t xml:space="preserve">there is </w:t>
      </w:r>
      <w:r w:rsidR="00901102">
        <w:rPr>
          <w:lang w:val="en-US"/>
        </w:rPr>
        <w:t xml:space="preserve">no dependency on </w:t>
      </w:r>
      <w:r w:rsidR="00517F05">
        <w:rPr>
          <w:lang w:val="en-US"/>
        </w:rPr>
        <w:t xml:space="preserve">any </w:t>
      </w:r>
      <w:r w:rsidR="00545D34">
        <w:rPr>
          <w:lang w:val="en-US"/>
        </w:rPr>
        <w:t>particular</w:t>
      </w:r>
      <w:r w:rsidR="00901102">
        <w:rPr>
          <w:lang w:val="en-US"/>
        </w:rPr>
        <w:t xml:space="preserve"> software</w:t>
      </w:r>
      <w:r w:rsidR="00545D34">
        <w:rPr>
          <w:lang w:val="en-US"/>
        </w:rPr>
        <w:t xml:space="preserve"> or</w:t>
      </w:r>
      <w:r w:rsidR="00901102">
        <w:rPr>
          <w:lang w:val="en-US"/>
        </w:rPr>
        <w:t xml:space="preserve"> manufacturer – in</w:t>
      </w:r>
      <w:r>
        <w:rPr>
          <w:lang w:val="en-US"/>
        </w:rPr>
        <w:t xml:space="preserve"> court, al</w:t>
      </w:r>
      <w:r w:rsidR="007A45C9">
        <w:rPr>
          <w:lang w:val="en-US"/>
        </w:rPr>
        <w:t>s</w:t>
      </w:r>
      <w:r>
        <w:rPr>
          <w:lang w:val="en-US"/>
        </w:rPr>
        <w:t>o</w:t>
      </w:r>
      <w:r w:rsidR="00975E35">
        <w:rPr>
          <w:lang w:val="en-US"/>
        </w:rPr>
        <w:t>. This method is generally compatible with current-</w:t>
      </w:r>
      <w:r w:rsidR="00901102">
        <w:rPr>
          <w:lang w:val="en-US"/>
        </w:rPr>
        <w:t>account</w:t>
      </w:r>
      <w:r w:rsidR="00975E35">
        <w:rPr>
          <w:lang w:val="en-US"/>
        </w:rPr>
        <w:t>s from all banks.</w:t>
      </w:r>
      <w:r w:rsidR="00901102">
        <w:rPr>
          <w:lang w:val="en-US"/>
        </w:rPr>
        <w:t xml:space="preserve"> No</w:t>
      </w:r>
      <w:r w:rsidR="00912AF5">
        <w:rPr>
          <w:lang w:val="en-US"/>
        </w:rPr>
        <w:t xml:space="preserve"> person can</w:t>
      </w:r>
      <w:r w:rsidR="009D54F8">
        <w:rPr>
          <w:lang w:val="en-US"/>
        </w:rPr>
        <w:t xml:space="preserve"> change the date or the text fields of a bank transfer belatedly. When the transfer has been </w:t>
      </w:r>
      <w:r w:rsidR="001D54B3">
        <w:rPr>
          <w:lang w:val="en-US"/>
        </w:rPr>
        <w:t>cabled</w:t>
      </w:r>
      <w:r w:rsidR="009D54F8">
        <w:rPr>
          <w:lang w:val="en-US"/>
        </w:rPr>
        <w:t xml:space="preserve"> between two different banks, it is </w:t>
      </w:r>
      <w:r w:rsidR="009443E9">
        <w:rPr>
          <w:lang w:val="en-US"/>
        </w:rPr>
        <w:t xml:space="preserve">fully </w:t>
      </w:r>
      <w:r w:rsidR="009D54F8">
        <w:rPr>
          <w:lang w:val="en-US"/>
        </w:rPr>
        <w:t>documented</w:t>
      </w:r>
      <w:r w:rsidR="00FD13CC">
        <w:rPr>
          <w:lang w:val="en-US"/>
        </w:rPr>
        <w:t xml:space="preserve"> independently. The </w:t>
      </w:r>
      <w:r w:rsidR="0033063D">
        <w:rPr>
          <w:lang w:val="en-US"/>
        </w:rPr>
        <w:t>destination</w:t>
      </w:r>
      <w:r w:rsidR="00FD13CC">
        <w:rPr>
          <w:lang w:val="en-US"/>
        </w:rPr>
        <w:t xml:space="preserve"> account may </w:t>
      </w:r>
      <w:r w:rsidR="0033063D">
        <w:rPr>
          <w:lang w:val="en-US"/>
        </w:rPr>
        <w:t xml:space="preserve">also </w:t>
      </w:r>
      <w:r w:rsidR="00FD13CC">
        <w:rPr>
          <w:lang w:val="en-US"/>
        </w:rPr>
        <w:t>be</w:t>
      </w:r>
      <w:r w:rsidR="0033063D">
        <w:rPr>
          <w:lang w:val="en-US"/>
        </w:rPr>
        <w:t xml:space="preserve">long to the sender, </w:t>
      </w:r>
      <w:r w:rsidR="00E435C3">
        <w:rPr>
          <w:lang w:val="en-US"/>
        </w:rPr>
        <w:t xml:space="preserve">so no money is lost, </w:t>
      </w:r>
      <w:r w:rsidR="00FD13CC">
        <w:rPr>
          <w:lang w:val="en-US"/>
        </w:rPr>
        <w:t xml:space="preserve">and </w:t>
      </w:r>
      <w:r w:rsidR="00E435C3">
        <w:rPr>
          <w:lang w:val="en-US"/>
        </w:rPr>
        <w:t>no third party</w:t>
      </w:r>
      <w:r w:rsidR="00FD13CC">
        <w:rPr>
          <w:lang w:val="en-US"/>
        </w:rPr>
        <w:t xml:space="preserve"> can recognize </w:t>
      </w:r>
      <w:r w:rsidR="00BF46E9">
        <w:rPr>
          <w:lang w:val="en-US"/>
        </w:rPr>
        <w:t>the</w:t>
      </w:r>
      <w:r w:rsidR="00FD13CC">
        <w:rPr>
          <w:lang w:val="en-US"/>
        </w:rPr>
        <w:t xml:space="preserve"> transaction. </w:t>
      </w:r>
    </w:p>
    <w:p w:rsidR="00901102" w:rsidRDefault="00FD13CC" w:rsidP="003C0BAA">
      <w:pPr>
        <w:pStyle w:val="Textkrper"/>
        <w:jc w:val="both"/>
        <w:rPr>
          <w:lang w:val="en-US"/>
        </w:rPr>
      </w:pPr>
      <w:r>
        <w:rPr>
          <w:lang w:val="en-US"/>
        </w:rPr>
        <w:t xml:space="preserve">The </w:t>
      </w:r>
      <w:r w:rsidR="006A7C48">
        <w:rPr>
          <w:lang w:val="en-US"/>
        </w:rPr>
        <w:t xml:space="preserve">bank </w:t>
      </w:r>
      <w:r>
        <w:rPr>
          <w:lang w:val="en-US"/>
        </w:rPr>
        <w:t>account statements constitute documents which archive the dates and hash values.</w:t>
      </w:r>
    </w:p>
    <w:p w:rsidR="00FD13CC" w:rsidRPr="0021372D" w:rsidRDefault="00E65DA6" w:rsidP="003C0BAA">
      <w:pPr>
        <w:pStyle w:val="Textkrper"/>
        <w:jc w:val="both"/>
        <w:rPr>
          <w:lang w:val="en-US"/>
        </w:rPr>
      </w:pPr>
      <w:r>
        <w:rPr>
          <w:lang w:val="en-US"/>
        </w:rPr>
        <w:t>B</w:t>
      </w:r>
      <w:r w:rsidR="00FD13CC">
        <w:rPr>
          <w:lang w:val="en-US"/>
        </w:rPr>
        <w:t>anks must archive data about bank transfers for a</w:t>
      </w:r>
      <w:r w:rsidR="008C564D">
        <w:rPr>
          <w:lang w:val="en-US"/>
        </w:rPr>
        <w:t>t least 10 years</w:t>
      </w:r>
      <w:r w:rsidR="00FD13CC">
        <w:rPr>
          <w:lang w:val="en-US"/>
        </w:rPr>
        <w:t xml:space="preserve"> in Germany</w:t>
      </w:r>
      <w:r w:rsidR="00325D92">
        <w:rPr>
          <w:lang w:val="en-US"/>
        </w:rPr>
        <w:t xml:space="preserve">, and </w:t>
      </w:r>
      <w:r w:rsidR="0097441E">
        <w:rPr>
          <w:lang w:val="en-US"/>
        </w:rPr>
        <w:t>are obliged</w:t>
      </w:r>
      <w:r w:rsidR="00FD13CC" w:rsidRPr="0021372D">
        <w:rPr>
          <w:lang w:val="en-US"/>
        </w:rPr>
        <w:t xml:space="preserve"> to hand out </w:t>
      </w:r>
      <w:r w:rsidR="0097441E">
        <w:rPr>
          <w:lang w:val="en-US"/>
        </w:rPr>
        <w:t xml:space="preserve">this </w:t>
      </w:r>
      <w:r w:rsidR="004C47EC" w:rsidRPr="0021372D">
        <w:rPr>
          <w:lang w:val="en-US"/>
        </w:rPr>
        <w:t>information</w:t>
      </w:r>
      <w:r w:rsidR="00FD13CC" w:rsidRPr="0021372D">
        <w:rPr>
          <w:lang w:val="en-US"/>
        </w:rPr>
        <w:t xml:space="preserve"> on request</w:t>
      </w:r>
      <w:r>
        <w:rPr>
          <w:lang w:val="en-US"/>
        </w:rPr>
        <w:t xml:space="preserve"> – helpful</w:t>
      </w:r>
      <w:r w:rsidR="000A1693">
        <w:rPr>
          <w:lang w:val="en-US"/>
        </w:rPr>
        <w:t xml:space="preserve"> </w:t>
      </w:r>
      <w:r w:rsidR="007A0EBC">
        <w:rPr>
          <w:lang w:val="en-US"/>
        </w:rPr>
        <w:t>if an</w:t>
      </w:r>
      <w:r>
        <w:rPr>
          <w:lang w:val="en-US"/>
        </w:rPr>
        <w:t xml:space="preserve"> account statement</w:t>
      </w:r>
      <w:r w:rsidR="007A0EBC">
        <w:rPr>
          <w:lang w:val="en-US"/>
        </w:rPr>
        <w:t xml:space="preserve"> is lost</w:t>
      </w:r>
      <w:r>
        <w:rPr>
          <w:lang w:val="en-US"/>
        </w:rPr>
        <w:t>.</w:t>
      </w:r>
    </w:p>
    <w:p w:rsidR="00FD13CC" w:rsidRDefault="004C47EC" w:rsidP="003C0BAA">
      <w:pPr>
        <w:pStyle w:val="Textkrper"/>
        <w:jc w:val="both"/>
        <w:rPr>
          <w:lang w:val="en-US"/>
        </w:rPr>
      </w:pPr>
      <w:r w:rsidRPr="0021372D">
        <w:rPr>
          <w:lang w:val="en-US"/>
        </w:rPr>
        <w:t>This</w:t>
      </w:r>
      <w:r w:rsidR="0097441E">
        <w:rPr>
          <w:lang w:val="en-US"/>
        </w:rPr>
        <w:t xml:space="preserve"> method allows for</w:t>
      </w:r>
      <w:r w:rsidR="00BA1837">
        <w:rPr>
          <w:lang w:val="en-US"/>
        </w:rPr>
        <w:t xml:space="preserve"> high levels of proof</w:t>
      </w:r>
      <w:r w:rsidR="00F91F69">
        <w:rPr>
          <w:lang w:val="en-US"/>
        </w:rPr>
        <w:t>. Third parties can verify a transfer directly</w:t>
      </w:r>
      <w:r w:rsidR="00F713BA">
        <w:rPr>
          <w:lang w:val="en-US"/>
        </w:rPr>
        <w:t xml:space="preserve"> with </w:t>
      </w:r>
      <w:r w:rsidR="00F274FD">
        <w:rPr>
          <w:lang w:val="en-US"/>
        </w:rPr>
        <w:t xml:space="preserve">the banks </w:t>
      </w:r>
      <w:r w:rsidR="00F713BA">
        <w:rPr>
          <w:lang w:val="en-US"/>
        </w:rPr>
        <w:t>where doubt arises</w:t>
      </w:r>
      <w:r w:rsidR="0021372D">
        <w:rPr>
          <w:lang w:val="en-US"/>
        </w:rPr>
        <w:t>.</w:t>
      </w:r>
    </w:p>
    <w:p w:rsidR="0021372D" w:rsidRDefault="0021372D" w:rsidP="0021372D">
      <w:pPr>
        <w:pStyle w:val="Textkrper"/>
        <w:jc w:val="both"/>
        <w:rPr>
          <w:lang w:val="en-US"/>
        </w:rPr>
      </w:pPr>
      <w:r>
        <w:rPr>
          <w:lang w:val="en-US"/>
        </w:rPr>
        <w:t>Additionally</w:t>
      </w:r>
      <w:r w:rsidR="00AB3D15">
        <w:rPr>
          <w:lang w:val="en-US"/>
        </w:rPr>
        <w:t>,</w:t>
      </w:r>
      <w:r>
        <w:rPr>
          <w:lang w:val="en-US"/>
        </w:rPr>
        <w:t xml:space="preserve"> the authorization of a bank transfer in online banking –</w:t>
      </w:r>
      <w:r w:rsidR="00BF46E9">
        <w:rPr>
          <w:lang w:val="en-US"/>
        </w:rPr>
        <w:t xml:space="preserve"> </w:t>
      </w:r>
      <w:r>
        <w:rPr>
          <w:lang w:val="en-US"/>
        </w:rPr>
        <w:t xml:space="preserve">e.g. </w:t>
      </w:r>
      <w:r w:rsidR="00A74A5F">
        <w:rPr>
          <w:lang w:val="en-US"/>
        </w:rPr>
        <w:t xml:space="preserve">by </w:t>
      </w:r>
      <w:r>
        <w:rPr>
          <w:lang w:val="en-US"/>
        </w:rPr>
        <w:t>a TAN system – constitutes a</w:t>
      </w:r>
      <w:r w:rsidR="00F9182E">
        <w:rPr>
          <w:lang w:val="en-US"/>
        </w:rPr>
        <w:t xml:space="preserve"> personal</w:t>
      </w:r>
      <w:r>
        <w:rPr>
          <w:lang w:val="en-US"/>
        </w:rPr>
        <w:t xml:space="preserve"> identification of</w:t>
      </w:r>
      <w:r w:rsidR="00F9182E">
        <w:rPr>
          <w:lang w:val="en-US"/>
        </w:rPr>
        <w:t xml:space="preserve"> the sender that is not easily established with other methods.</w:t>
      </w:r>
    </w:p>
    <w:p w:rsidR="0021372D" w:rsidRDefault="0021372D" w:rsidP="0021372D">
      <w:pPr>
        <w:pStyle w:val="Textkrper"/>
        <w:jc w:val="both"/>
        <w:rPr>
          <w:lang w:val="en-US"/>
        </w:rPr>
      </w:pPr>
      <w:r>
        <w:rPr>
          <w:lang w:val="en-US"/>
        </w:rPr>
        <w:t>For creations</w:t>
      </w:r>
      <w:r w:rsidR="00667715">
        <w:rPr>
          <w:lang w:val="en-US"/>
        </w:rPr>
        <w:t xml:space="preserve"> of high-</w:t>
      </w:r>
      <w:r>
        <w:rPr>
          <w:lang w:val="en-US"/>
        </w:rPr>
        <w:t>value</w:t>
      </w:r>
      <w:r w:rsidR="000245C2">
        <w:rPr>
          <w:lang w:val="en-US"/>
        </w:rPr>
        <w:t>,</w:t>
      </w:r>
      <w:r>
        <w:rPr>
          <w:lang w:val="en-US"/>
        </w:rPr>
        <w:t xml:space="preserve"> it’s still advisable to </w:t>
      </w:r>
      <w:r w:rsidR="00FC47A2">
        <w:rPr>
          <w:lang w:val="en-US"/>
        </w:rPr>
        <w:t>employ</w:t>
      </w:r>
      <w:r>
        <w:rPr>
          <w:lang w:val="en-US"/>
        </w:rPr>
        <w:t xml:space="preserve"> a notary</w:t>
      </w:r>
      <w:r w:rsidR="00B1658D">
        <w:rPr>
          <w:lang w:val="en-US"/>
        </w:rPr>
        <w:t xml:space="preserve">. </w:t>
      </w:r>
      <w:r w:rsidR="00A11437">
        <w:rPr>
          <w:lang w:val="en-US"/>
        </w:rPr>
        <w:t>Remember</w:t>
      </w:r>
      <w:r w:rsidR="00385FB6">
        <w:rPr>
          <w:lang w:val="en-US"/>
        </w:rPr>
        <w:t>,</w:t>
      </w:r>
      <w:r w:rsidR="00667715">
        <w:rPr>
          <w:lang w:val="en-US"/>
        </w:rPr>
        <w:t xml:space="preserve"> that t</w:t>
      </w:r>
      <w:r w:rsidR="00B1658D">
        <w:rPr>
          <w:lang w:val="en-US"/>
        </w:rPr>
        <w:t xml:space="preserve">he </w:t>
      </w:r>
      <w:r w:rsidR="00915A19">
        <w:rPr>
          <w:lang w:val="en-US"/>
        </w:rPr>
        <w:t xml:space="preserve">worth of the </w:t>
      </w:r>
      <w:r w:rsidR="00B1658D">
        <w:rPr>
          <w:lang w:val="en-US"/>
        </w:rPr>
        <w:t>archived hash</w:t>
      </w:r>
      <w:r w:rsidR="001D54B3">
        <w:rPr>
          <w:lang w:val="en-US"/>
        </w:rPr>
        <w:t xml:space="preserve"> values </w:t>
      </w:r>
      <w:r w:rsidR="00915A19">
        <w:rPr>
          <w:lang w:val="en-US"/>
        </w:rPr>
        <w:t xml:space="preserve">depends on </w:t>
      </w:r>
      <w:r w:rsidR="00177153">
        <w:rPr>
          <w:lang w:val="en-US"/>
        </w:rPr>
        <w:t xml:space="preserve">the </w:t>
      </w:r>
      <w:r w:rsidR="00915A19">
        <w:rPr>
          <w:lang w:val="en-US"/>
        </w:rPr>
        <w:t xml:space="preserve">availability of the </w:t>
      </w:r>
      <w:r w:rsidR="00177153">
        <w:rPr>
          <w:lang w:val="en-US"/>
        </w:rPr>
        <w:t>original documents</w:t>
      </w:r>
      <w:r w:rsidR="00B1658D">
        <w:rPr>
          <w:lang w:val="en-US"/>
        </w:rPr>
        <w:t xml:space="preserve">. </w:t>
      </w:r>
      <w:r w:rsidR="00D00B4E">
        <w:rPr>
          <w:lang w:val="en-US"/>
        </w:rPr>
        <w:t>So</w:t>
      </w:r>
      <w:r w:rsidR="004856D6">
        <w:rPr>
          <w:lang w:val="en-US"/>
        </w:rPr>
        <w:t xml:space="preserve"> </w:t>
      </w:r>
      <w:r w:rsidR="001D5A33">
        <w:rPr>
          <w:lang w:val="en-US"/>
        </w:rPr>
        <w:t>reliable</w:t>
      </w:r>
      <w:r w:rsidR="00B1658D">
        <w:rPr>
          <w:lang w:val="en-US"/>
        </w:rPr>
        <w:t xml:space="preserve"> backups</w:t>
      </w:r>
      <w:r w:rsidR="00D00B4E">
        <w:rPr>
          <w:lang w:val="en-US"/>
        </w:rPr>
        <w:t xml:space="preserve"> are important</w:t>
      </w:r>
      <w:r w:rsidR="00B1658D">
        <w:rPr>
          <w:lang w:val="en-US"/>
        </w:rPr>
        <w:t xml:space="preserve">, </w:t>
      </w:r>
      <w:r w:rsidR="00740068">
        <w:rPr>
          <w:lang w:val="en-US"/>
        </w:rPr>
        <w:t xml:space="preserve">but these should </w:t>
      </w:r>
      <w:r w:rsidR="00B41D48">
        <w:rPr>
          <w:lang w:val="en-US"/>
        </w:rPr>
        <w:t xml:space="preserve">occur </w:t>
      </w:r>
      <w:r w:rsidR="00740068">
        <w:rPr>
          <w:lang w:val="en-US"/>
        </w:rPr>
        <w:t>in any case</w:t>
      </w:r>
      <w:r w:rsidR="00BF46E9">
        <w:rPr>
          <w:lang w:val="en-US"/>
        </w:rPr>
        <w:t>.</w:t>
      </w:r>
    </w:p>
    <w:p w:rsidR="00B1658D" w:rsidRDefault="00B1658D" w:rsidP="0021372D">
      <w:pPr>
        <w:pStyle w:val="Textkrper"/>
        <w:jc w:val="both"/>
        <w:rPr>
          <w:lang w:val="en-US"/>
        </w:rPr>
      </w:pPr>
      <w:r>
        <w:rPr>
          <w:lang w:val="en-US"/>
        </w:rPr>
        <w:t>For professional users</w:t>
      </w:r>
      <w:r w:rsidR="004C7917">
        <w:rPr>
          <w:lang w:val="en-US"/>
        </w:rPr>
        <w:t>, the</w:t>
      </w:r>
      <w:r>
        <w:rPr>
          <w:lang w:val="en-US"/>
        </w:rPr>
        <w:t xml:space="preserve"> </w:t>
      </w:r>
      <w:r w:rsidR="00125A3A">
        <w:rPr>
          <w:lang w:val="en-US"/>
        </w:rPr>
        <w:t>online-</w:t>
      </w:r>
      <w:r w:rsidR="00C36E6D">
        <w:rPr>
          <w:lang w:val="en-US"/>
        </w:rPr>
        <w:t>integrated-</w:t>
      </w:r>
      <w:r>
        <w:rPr>
          <w:lang w:val="en-US"/>
        </w:rPr>
        <w:t>service</w:t>
      </w:r>
      <w:r w:rsidR="00125A3A">
        <w:rPr>
          <w:lang w:val="en-US"/>
        </w:rPr>
        <w:t>-</w:t>
      </w:r>
      <w:r w:rsidR="00FC0428">
        <w:rPr>
          <w:lang w:val="en-US"/>
        </w:rPr>
        <w:t>solutions</w:t>
      </w:r>
      <w:r w:rsidR="00821083">
        <w:rPr>
          <w:lang w:val="en-US"/>
        </w:rPr>
        <w:t xml:space="preserve"> </w:t>
      </w:r>
      <w:r w:rsidR="004D32A6">
        <w:rPr>
          <w:lang w:val="en-US"/>
        </w:rPr>
        <w:t>offer</w:t>
      </w:r>
      <w:r w:rsidR="00C36E6D">
        <w:rPr>
          <w:lang w:val="en-US"/>
        </w:rPr>
        <w:t xml:space="preserve"> advantages</w:t>
      </w:r>
      <w:r>
        <w:rPr>
          <w:lang w:val="en-US"/>
        </w:rPr>
        <w:t>, e.g.</w:t>
      </w:r>
      <w:r w:rsidR="00315371">
        <w:rPr>
          <w:lang w:val="en-US"/>
        </w:rPr>
        <w:t xml:space="preserve"> </w:t>
      </w:r>
      <w:r w:rsidR="00D62087">
        <w:rPr>
          <w:lang w:val="en-US"/>
        </w:rPr>
        <w:t xml:space="preserve">when </w:t>
      </w:r>
      <w:r>
        <w:rPr>
          <w:lang w:val="en-US"/>
        </w:rPr>
        <w:t xml:space="preserve">time stamps </w:t>
      </w:r>
      <w:r w:rsidR="00D62087">
        <w:rPr>
          <w:lang w:val="en-US"/>
        </w:rPr>
        <w:t>are required very frequently</w:t>
      </w:r>
      <w:r>
        <w:rPr>
          <w:lang w:val="en-US"/>
        </w:rPr>
        <w:t xml:space="preserve">. </w:t>
      </w:r>
    </w:p>
    <w:p w:rsidR="008C4286" w:rsidRDefault="00E24F7B" w:rsidP="0021372D">
      <w:pPr>
        <w:pStyle w:val="Textkrper"/>
        <w:jc w:val="both"/>
        <w:rPr>
          <w:lang w:val="en-US"/>
        </w:rPr>
      </w:pPr>
      <w:r>
        <w:rPr>
          <w:lang w:val="en-US"/>
        </w:rPr>
        <w:t xml:space="preserve">However, </w:t>
      </w:r>
      <w:r w:rsidR="006C24C9">
        <w:rPr>
          <w:lang w:val="en-US"/>
        </w:rPr>
        <w:t xml:space="preserve">circumstances aside, </w:t>
      </w:r>
      <w:r w:rsidR="0062290E">
        <w:rPr>
          <w:lang w:val="en-US"/>
        </w:rPr>
        <w:t xml:space="preserve">our method allows </w:t>
      </w:r>
      <w:r w:rsidR="008C4286">
        <w:rPr>
          <w:lang w:val="en-US"/>
        </w:rPr>
        <w:t xml:space="preserve">everybody </w:t>
      </w:r>
      <w:r w:rsidR="0062290E">
        <w:rPr>
          <w:lang w:val="en-US"/>
        </w:rPr>
        <w:t>to</w:t>
      </w:r>
      <w:r w:rsidR="008C4286">
        <w:rPr>
          <w:lang w:val="en-US"/>
        </w:rPr>
        <w:t xml:space="preserve"> easily and cheaply create proofs of priority</w:t>
      </w:r>
      <w:r w:rsidR="0062290E">
        <w:rPr>
          <w:lang w:val="en-US"/>
        </w:rPr>
        <w:t>.</w:t>
      </w:r>
      <w:r w:rsidR="008C4286">
        <w:rPr>
          <w:lang w:val="en-US"/>
        </w:rPr>
        <w:t xml:space="preserve"> </w:t>
      </w:r>
    </w:p>
    <w:p w:rsidR="006F6954" w:rsidRDefault="0021680F" w:rsidP="00E13D6C">
      <w:pPr>
        <w:pStyle w:val="Textkrper"/>
        <w:jc w:val="both"/>
        <w:rPr>
          <w:lang w:val="en-US"/>
        </w:rPr>
      </w:pPr>
      <w:r>
        <w:rPr>
          <w:lang w:val="en-US"/>
        </w:rPr>
        <w:lastRenderedPageBreak/>
        <w:t>It also offers benefits in</w:t>
      </w:r>
      <w:r w:rsidR="001D54B3">
        <w:rPr>
          <w:lang w:val="en-US"/>
        </w:rPr>
        <w:t xml:space="preserve"> </w:t>
      </w:r>
      <w:r w:rsidR="00E13D6C">
        <w:rPr>
          <w:lang w:val="en-US"/>
        </w:rPr>
        <w:t>fields not</w:t>
      </w:r>
      <w:r w:rsidR="004903F0">
        <w:rPr>
          <w:lang w:val="en-US"/>
        </w:rPr>
        <w:t xml:space="preserve"> involving copyrigh</w:t>
      </w:r>
      <w:r w:rsidR="00FF2349">
        <w:rPr>
          <w:lang w:val="en-US"/>
        </w:rPr>
        <w:t>t</w:t>
      </w:r>
      <w:r w:rsidR="0076688A">
        <w:rPr>
          <w:lang w:val="en-US"/>
        </w:rPr>
        <w:t xml:space="preserve">, when </w:t>
      </w:r>
      <w:r>
        <w:rPr>
          <w:lang w:val="en-US"/>
        </w:rPr>
        <w:t>used</w:t>
      </w:r>
      <w:r w:rsidR="00E13D6C">
        <w:rPr>
          <w:lang w:val="en-US"/>
        </w:rPr>
        <w:t xml:space="preserve"> to acknowledge possession or receipt of documents.</w:t>
      </w:r>
    </w:p>
    <w:p w:rsidR="00E13D6C" w:rsidRDefault="008974B1" w:rsidP="00E13D6C">
      <w:pPr>
        <w:pStyle w:val="Textkrper"/>
        <w:jc w:val="both"/>
        <w:rPr>
          <w:lang w:val="en-US"/>
        </w:rPr>
      </w:pPr>
      <w:r>
        <w:rPr>
          <w:lang w:val="en-US"/>
        </w:rPr>
        <w:t>E</w:t>
      </w:r>
      <w:r w:rsidR="00E13D6C">
        <w:rPr>
          <w:lang w:val="en-US"/>
        </w:rPr>
        <w:t xml:space="preserve">.g. administrators can “sign” log files or backups </w:t>
      </w:r>
      <w:r w:rsidR="00D543E7">
        <w:rPr>
          <w:lang w:val="en-US"/>
        </w:rPr>
        <w:t>to</w:t>
      </w:r>
      <w:r w:rsidR="00E13D6C">
        <w:rPr>
          <w:lang w:val="en-US"/>
        </w:rPr>
        <w:t xml:space="preserve"> </w:t>
      </w:r>
      <w:r w:rsidR="00D543E7">
        <w:rPr>
          <w:lang w:val="en-US"/>
        </w:rPr>
        <w:t xml:space="preserve">prove </w:t>
      </w:r>
      <w:r w:rsidR="00E13D6C">
        <w:rPr>
          <w:lang w:val="en-US"/>
        </w:rPr>
        <w:t>that</w:t>
      </w:r>
      <w:r w:rsidR="00D543E7">
        <w:rPr>
          <w:lang w:val="en-US"/>
        </w:rPr>
        <w:t xml:space="preserve"> no alterations have occurred</w:t>
      </w:r>
      <w:r w:rsidR="00E13D6C">
        <w:rPr>
          <w:lang w:val="en-US"/>
        </w:rPr>
        <w:t xml:space="preserve"> after the </w:t>
      </w:r>
      <w:r w:rsidR="00A53446">
        <w:rPr>
          <w:lang w:val="en-US"/>
        </w:rPr>
        <w:t xml:space="preserve">documented </w:t>
      </w:r>
      <w:r w:rsidR="00E13D6C">
        <w:rPr>
          <w:lang w:val="en-US"/>
        </w:rPr>
        <w:t>date of the bank transfer</w:t>
      </w:r>
      <w:r w:rsidR="00801C3D">
        <w:rPr>
          <w:lang w:val="en-US"/>
        </w:rPr>
        <w:t>.</w:t>
      </w:r>
    </w:p>
    <w:p w:rsidR="00801C3D" w:rsidRPr="00052725" w:rsidRDefault="00801C3D" w:rsidP="00E13D6C">
      <w:pPr>
        <w:pStyle w:val="Textkrper"/>
        <w:jc w:val="both"/>
        <w:rPr>
          <w:lang w:val="en-US"/>
        </w:rPr>
      </w:pPr>
      <w:r>
        <w:rPr>
          <w:lang w:val="en-US"/>
        </w:rPr>
        <w:t>Similarly, for other potential pieces of evidence – e.g. digital versions of documents, photographs, videos or audio files – it doesn’t harm to document their status</w:t>
      </w:r>
      <w:r w:rsidR="00203525">
        <w:rPr>
          <w:lang w:val="en-US"/>
        </w:rPr>
        <w:t xml:space="preserve"> at an early stage</w:t>
      </w:r>
      <w:r w:rsidR="00052725">
        <w:rPr>
          <w:lang w:val="en-US"/>
        </w:rPr>
        <w:t xml:space="preserve">, which </w:t>
      </w:r>
      <w:r w:rsidR="00203525">
        <w:rPr>
          <w:lang w:val="en-US"/>
        </w:rPr>
        <w:t xml:space="preserve">can be later </w:t>
      </w:r>
      <w:r w:rsidR="009A6467">
        <w:rPr>
          <w:lang w:val="en-US"/>
        </w:rPr>
        <w:t>verified</w:t>
      </w:r>
      <w:r w:rsidR="0016585C">
        <w:rPr>
          <w:lang w:val="en-US"/>
        </w:rPr>
        <w:t xml:space="preserve"> </w:t>
      </w:r>
      <w:r w:rsidR="00203525">
        <w:rPr>
          <w:lang w:val="en-US"/>
        </w:rPr>
        <w:t>as needed.</w:t>
      </w:r>
    </w:p>
    <w:p w:rsidR="006F6954" w:rsidRPr="00052725" w:rsidRDefault="006F6954" w:rsidP="006F6954">
      <w:pPr>
        <w:pStyle w:val="Textkrper"/>
        <w:rPr>
          <w:lang w:val="en-US"/>
        </w:rPr>
      </w:pPr>
    </w:p>
    <w:p w:rsidR="00801C3D" w:rsidRPr="00052725" w:rsidRDefault="00801C3D" w:rsidP="006F6954">
      <w:pPr>
        <w:pStyle w:val="Textkrper"/>
        <w:rPr>
          <w:lang w:val="en-US"/>
        </w:rPr>
      </w:pPr>
    </w:p>
    <w:p w:rsidR="00234E56" w:rsidRPr="00052725" w:rsidRDefault="005A7607" w:rsidP="00234E56">
      <w:pPr>
        <w:pStyle w:val="Textkrper"/>
        <w:rPr>
          <w:lang w:val="en-US"/>
        </w:rPr>
      </w:pPr>
      <w:r w:rsidRPr="00052725">
        <w:rPr>
          <w:lang w:val="en-US"/>
        </w:rPr>
        <w:t>[1] http://www.priormart.com</w:t>
      </w:r>
      <w:r w:rsidR="008B6464" w:rsidRPr="00052725">
        <w:rPr>
          <w:lang w:val="en-US"/>
        </w:rPr>
        <w:t>, http://www.notatus.de</w:t>
      </w:r>
    </w:p>
    <w:p w:rsidR="00234E56" w:rsidRPr="00052725" w:rsidRDefault="00234E56" w:rsidP="00234E56">
      <w:pPr>
        <w:pStyle w:val="Textkrper"/>
        <w:rPr>
          <w:lang w:val="en-US"/>
        </w:rPr>
      </w:pPr>
      <w:r w:rsidRPr="00052725">
        <w:rPr>
          <w:lang w:val="en-US"/>
        </w:rPr>
        <w:t>[2] http://www.digist</w:t>
      </w:r>
      <w:r w:rsidR="000D37BB" w:rsidRPr="00052725">
        <w:rPr>
          <w:lang w:val="en-US"/>
        </w:rPr>
        <w:t>amp.com, http://www.surety.com</w:t>
      </w:r>
    </w:p>
    <w:p w:rsidR="006F6954" w:rsidRPr="00180BB8" w:rsidRDefault="00234E56" w:rsidP="00234E56">
      <w:pPr>
        <w:pStyle w:val="Textkrper"/>
        <w:rPr>
          <w:lang w:val="en-US"/>
        </w:rPr>
      </w:pPr>
      <w:r w:rsidRPr="00052725">
        <w:rPr>
          <w:lang w:val="en-US"/>
        </w:rPr>
        <w:t xml:space="preserve">[3] </w:t>
      </w:r>
      <w:r w:rsidR="00180BB8" w:rsidRPr="00180BB8">
        <w:rPr>
          <w:lang w:val="en-US"/>
        </w:rPr>
        <w:t>http://www.schoenmeyer.de/prioprepare</w:t>
      </w:r>
    </w:p>
    <w:p w:rsidR="00180BB8" w:rsidRPr="00180BB8" w:rsidRDefault="00180BB8" w:rsidP="00234E56">
      <w:pPr>
        <w:pStyle w:val="Textkrper"/>
        <w:pBdr>
          <w:bottom w:val="single" w:sz="6" w:space="1" w:color="auto"/>
        </w:pBdr>
        <w:rPr>
          <w:lang w:val="en-US"/>
        </w:rPr>
      </w:pPr>
    </w:p>
    <w:p w:rsidR="00180BB8" w:rsidRPr="00180BB8" w:rsidRDefault="00180BB8" w:rsidP="00234E56">
      <w:pPr>
        <w:pStyle w:val="Textkrper"/>
        <w:rPr>
          <w:lang w:val="en-US"/>
        </w:rPr>
      </w:pPr>
    </w:p>
    <w:p w:rsidR="00180BB8" w:rsidRDefault="00180BB8" w:rsidP="00180BB8">
      <w:pPr>
        <w:pStyle w:val="Textkrper"/>
        <w:rPr>
          <w:lang w:val="en-US"/>
        </w:rPr>
      </w:pPr>
      <w:r w:rsidRPr="00180BB8">
        <w:rPr>
          <w:lang w:val="en-US"/>
        </w:rPr>
        <w:t>*) This t</w:t>
      </w:r>
      <w:r>
        <w:rPr>
          <w:lang w:val="en-US"/>
        </w:rPr>
        <w:t xml:space="preserve">ext is </w:t>
      </w:r>
      <w:r w:rsidR="00573439">
        <w:rPr>
          <w:lang w:val="en-US"/>
        </w:rPr>
        <w:t>the</w:t>
      </w:r>
      <w:r>
        <w:rPr>
          <w:lang w:val="en-US"/>
        </w:rPr>
        <w:t xml:space="preserve"> translation of an article originally published in German here:</w:t>
      </w:r>
    </w:p>
    <w:p w:rsidR="00180BB8" w:rsidRPr="00180BB8" w:rsidRDefault="00180BB8" w:rsidP="00180BB8">
      <w:pPr>
        <w:pStyle w:val="Textkrper"/>
        <w:rPr>
          <w:lang w:val="en-US"/>
        </w:rPr>
      </w:pPr>
      <w:r>
        <w:rPr>
          <w:lang w:val="en-US"/>
        </w:rPr>
        <w:t xml:space="preserve">    http://</w:t>
      </w:r>
      <w:r w:rsidRPr="00180BB8">
        <w:rPr>
          <w:lang w:val="en-US"/>
        </w:rPr>
        <w:t>www.jurpc.de/aufsatz/20130111.htm</w:t>
      </w:r>
    </w:p>
    <w:sectPr w:rsidR="00180BB8" w:rsidRPr="00180BB8" w:rsidSect="00C370B6">
      <w:headerReference w:type="default" r:id="rId10"/>
      <w:pgSz w:w="11907" w:h="16839" w:code="9"/>
      <w:pgMar w:top="1440" w:right="1440" w:bottom="1440" w:left="1440" w:header="144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E">
      <wne:macro wne:macroName="NORMAL.NEWMACROS.QSTAR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452" w:rsidRDefault="00BF1452">
      <w:r>
        <w:separator/>
      </w:r>
    </w:p>
  </w:endnote>
  <w:endnote w:type="continuationSeparator" w:id="0">
    <w:p w:rsidR="00BF1452" w:rsidRDefault="00BF1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452" w:rsidRDefault="00BF1452">
      <w:r>
        <w:separator/>
      </w:r>
    </w:p>
  </w:footnote>
  <w:footnote w:type="continuationSeparator" w:id="0">
    <w:p w:rsidR="00BF1452" w:rsidRDefault="00BF14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C0" w:rsidRDefault="006A00C0">
    <w:pPr>
      <w:pStyle w:val="Kopfzeile"/>
      <w:jc w:val="right"/>
      <w:rPr>
        <w:rStyle w:val="Seitenzahl"/>
      </w:rPr>
    </w:pPr>
    <w:r>
      <w:t xml:space="preserve">Schönmeyer / </w:t>
    </w:r>
    <w:proofErr w:type="spellStart"/>
    <w:r w:rsidR="004312AC">
      <w:t>P</w:t>
    </w:r>
    <w:r w:rsidR="004C14B6">
      <w:t>riority</w:t>
    </w:r>
    <w:proofErr w:type="spellEnd"/>
    <w:r w:rsidR="004C14B6">
      <w:t xml:space="preserve"> </w:t>
    </w:r>
    <w:proofErr w:type="spellStart"/>
    <w:r w:rsidR="004C14B6">
      <w:t>for</w:t>
    </w:r>
    <w:proofErr w:type="spellEnd"/>
    <w:r w:rsidR="004C14B6">
      <w:t xml:space="preserve"> </w:t>
    </w:r>
    <w:proofErr w:type="spellStart"/>
    <w:r w:rsidR="004C14B6">
      <w:t>everyone</w:t>
    </w:r>
    <w:proofErr w:type="spellEnd"/>
    <w:r>
      <w:t xml:space="preserve"> / </w:t>
    </w:r>
    <w:r w:rsidR="009B387E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9B387E">
      <w:rPr>
        <w:rStyle w:val="Seitenzahl"/>
      </w:rPr>
      <w:fldChar w:fldCharType="separate"/>
    </w:r>
    <w:r w:rsidR="00573439">
      <w:rPr>
        <w:rStyle w:val="Seitenzahl"/>
        <w:noProof/>
      </w:rPr>
      <w:t>2</w:t>
    </w:r>
    <w:r w:rsidR="009B387E">
      <w:rPr>
        <w:rStyle w:val="Seitenzahl"/>
      </w:rPr>
      <w:fldChar w:fldCharType="end"/>
    </w:r>
  </w:p>
  <w:p w:rsidR="006A00C0" w:rsidRDefault="006A00C0">
    <w:pPr>
      <w:pStyle w:val="Kopfzeil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C14"/>
    <w:multiLevelType w:val="hybridMultilevel"/>
    <w:tmpl w:val="C3307FE2"/>
    <w:lvl w:ilvl="0" w:tplc="304E6F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F027D"/>
    <w:multiLevelType w:val="hybridMultilevel"/>
    <w:tmpl w:val="FC7A681A"/>
    <w:lvl w:ilvl="0" w:tplc="114CF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17E4F"/>
    <w:multiLevelType w:val="hybridMultilevel"/>
    <w:tmpl w:val="03F2BAE8"/>
    <w:lvl w:ilvl="0" w:tplc="8408B2D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96881"/>
    <w:multiLevelType w:val="hybridMultilevel"/>
    <w:tmpl w:val="4CEA4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52C7E"/>
    <w:multiLevelType w:val="hybridMultilevel"/>
    <w:tmpl w:val="9F54E2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stylePaneFormatFilter w:val="3F01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A47"/>
    <w:rsid w:val="00003045"/>
    <w:rsid w:val="00006734"/>
    <w:rsid w:val="00006E21"/>
    <w:rsid w:val="00010674"/>
    <w:rsid w:val="00011466"/>
    <w:rsid w:val="00014B81"/>
    <w:rsid w:val="00014F65"/>
    <w:rsid w:val="00016C4B"/>
    <w:rsid w:val="00017A5B"/>
    <w:rsid w:val="0002174E"/>
    <w:rsid w:val="000218B8"/>
    <w:rsid w:val="00021F69"/>
    <w:rsid w:val="000245C2"/>
    <w:rsid w:val="00024B81"/>
    <w:rsid w:val="00024BC7"/>
    <w:rsid w:val="000267DA"/>
    <w:rsid w:val="000276DC"/>
    <w:rsid w:val="000277BD"/>
    <w:rsid w:val="000300EC"/>
    <w:rsid w:val="0003148A"/>
    <w:rsid w:val="000325CC"/>
    <w:rsid w:val="00032C70"/>
    <w:rsid w:val="000336BA"/>
    <w:rsid w:val="00034D5C"/>
    <w:rsid w:val="00040E5A"/>
    <w:rsid w:val="00042D58"/>
    <w:rsid w:val="000432A3"/>
    <w:rsid w:val="000521BA"/>
    <w:rsid w:val="00052725"/>
    <w:rsid w:val="00054F47"/>
    <w:rsid w:val="00055301"/>
    <w:rsid w:val="00055BDA"/>
    <w:rsid w:val="000630A4"/>
    <w:rsid w:val="00063277"/>
    <w:rsid w:val="00067E2C"/>
    <w:rsid w:val="000759AF"/>
    <w:rsid w:val="00077294"/>
    <w:rsid w:val="00085CA1"/>
    <w:rsid w:val="00092655"/>
    <w:rsid w:val="000955A5"/>
    <w:rsid w:val="000961C5"/>
    <w:rsid w:val="00096328"/>
    <w:rsid w:val="00097CD8"/>
    <w:rsid w:val="000A1693"/>
    <w:rsid w:val="000A37D2"/>
    <w:rsid w:val="000B0E31"/>
    <w:rsid w:val="000B2751"/>
    <w:rsid w:val="000B2791"/>
    <w:rsid w:val="000B37F2"/>
    <w:rsid w:val="000B3B19"/>
    <w:rsid w:val="000B3B7F"/>
    <w:rsid w:val="000C3851"/>
    <w:rsid w:val="000C5770"/>
    <w:rsid w:val="000C6312"/>
    <w:rsid w:val="000C7C8F"/>
    <w:rsid w:val="000D0833"/>
    <w:rsid w:val="000D0BA9"/>
    <w:rsid w:val="000D2A9D"/>
    <w:rsid w:val="000D2E87"/>
    <w:rsid w:val="000D37BB"/>
    <w:rsid w:val="000E0A2A"/>
    <w:rsid w:val="000E4B23"/>
    <w:rsid w:val="000E642F"/>
    <w:rsid w:val="000E7615"/>
    <w:rsid w:val="000F381D"/>
    <w:rsid w:val="000F4F8F"/>
    <w:rsid w:val="00100710"/>
    <w:rsid w:val="00104347"/>
    <w:rsid w:val="001105CA"/>
    <w:rsid w:val="00111927"/>
    <w:rsid w:val="00113D67"/>
    <w:rsid w:val="001162FF"/>
    <w:rsid w:val="001170C3"/>
    <w:rsid w:val="00121F77"/>
    <w:rsid w:val="00123851"/>
    <w:rsid w:val="001247CA"/>
    <w:rsid w:val="00125648"/>
    <w:rsid w:val="00125A3A"/>
    <w:rsid w:val="001361D7"/>
    <w:rsid w:val="00136C85"/>
    <w:rsid w:val="00142BBD"/>
    <w:rsid w:val="00142D73"/>
    <w:rsid w:val="00143382"/>
    <w:rsid w:val="00144F72"/>
    <w:rsid w:val="00145095"/>
    <w:rsid w:val="00146BF8"/>
    <w:rsid w:val="00150FC5"/>
    <w:rsid w:val="001531A9"/>
    <w:rsid w:val="00153507"/>
    <w:rsid w:val="00153C82"/>
    <w:rsid w:val="00155E83"/>
    <w:rsid w:val="00155F93"/>
    <w:rsid w:val="00156EEA"/>
    <w:rsid w:val="00163221"/>
    <w:rsid w:val="0016585C"/>
    <w:rsid w:val="00171AA7"/>
    <w:rsid w:val="001765A1"/>
    <w:rsid w:val="00177153"/>
    <w:rsid w:val="001807FF"/>
    <w:rsid w:val="00180BB8"/>
    <w:rsid w:val="0018334B"/>
    <w:rsid w:val="00183C69"/>
    <w:rsid w:val="0019148F"/>
    <w:rsid w:val="0019281B"/>
    <w:rsid w:val="00193C37"/>
    <w:rsid w:val="001A1517"/>
    <w:rsid w:val="001A2853"/>
    <w:rsid w:val="001A302E"/>
    <w:rsid w:val="001A3A8E"/>
    <w:rsid w:val="001A4145"/>
    <w:rsid w:val="001B122A"/>
    <w:rsid w:val="001B3140"/>
    <w:rsid w:val="001B5588"/>
    <w:rsid w:val="001B744D"/>
    <w:rsid w:val="001C2C9B"/>
    <w:rsid w:val="001C72CB"/>
    <w:rsid w:val="001D1F4F"/>
    <w:rsid w:val="001D3097"/>
    <w:rsid w:val="001D5068"/>
    <w:rsid w:val="001D54B3"/>
    <w:rsid w:val="001D5A33"/>
    <w:rsid w:val="001E3AFC"/>
    <w:rsid w:val="001F1118"/>
    <w:rsid w:val="001F3DDC"/>
    <w:rsid w:val="001F3FE7"/>
    <w:rsid w:val="001F5C80"/>
    <w:rsid w:val="002005B9"/>
    <w:rsid w:val="002006D1"/>
    <w:rsid w:val="00202370"/>
    <w:rsid w:val="00203525"/>
    <w:rsid w:val="002035C4"/>
    <w:rsid w:val="00205798"/>
    <w:rsid w:val="002060E3"/>
    <w:rsid w:val="0021026F"/>
    <w:rsid w:val="0021221A"/>
    <w:rsid w:val="002122AD"/>
    <w:rsid w:val="00212CCF"/>
    <w:rsid w:val="0021372D"/>
    <w:rsid w:val="00214114"/>
    <w:rsid w:val="0021680F"/>
    <w:rsid w:val="00220B46"/>
    <w:rsid w:val="002223B9"/>
    <w:rsid w:val="00225925"/>
    <w:rsid w:val="00226ED5"/>
    <w:rsid w:val="00227858"/>
    <w:rsid w:val="00230C1D"/>
    <w:rsid w:val="00233D0F"/>
    <w:rsid w:val="00234E32"/>
    <w:rsid w:val="00234E56"/>
    <w:rsid w:val="002419AB"/>
    <w:rsid w:val="002432F7"/>
    <w:rsid w:val="00250D3F"/>
    <w:rsid w:val="002540EC"/>
    <w:rsid w:val="00255CE9"/>
    <w:rsid w:val="0025693B"/>
    <w:rsid w:val="002570CB"/>
    <w:rsid w:val="00262A3E"/>
    <w:rsid w:val="002703F8"/>
    <w:rsid w:val="00271154"/>
    <w:rsid w:val="0027381D"/>
    <w:rsid w:val="002770DE"/>
    <w:rsid w:val="00280A63"/>
    <w:rsid w:val="00283309"/>
    <w:rsid w:val="00284370"/>
    <w:rsid w:val="002864FB"/>
    <w:rsid w:val="00290462"/>
    <w:rsid w:val="00291ED8"/>
    <w:rsid w:val="00293F92"/>
    <w:rsid w:val="0029695F"/>
    <w:rsid w:val="00297D80"/>
    <w:rsid w:val="002A0165"/>
    <w:rsid w:val="002A017D"/>
    <w:rsid w:val="002A09BC"/>
    <w:rsid w:val="002A2B79"/>
    <w:rsid w:val="002A5775"/>
    <w:rsid w:val="002A6299"/>
    <w:rsid w:val="002A62C8"/>
    <w:rsid w:val="002B22CE"/>
    <w:rsid w:val="002C0CCE"/>
    <w:rsid w:val="002C3C5F"/>
    <w:rsid w:val="002C4981"/>
    <w:rsid w:val="002D3E62"/>
    <w:rsid w:val="002D5679"/>
    <w:rsid w:val="002D6850"/>
    <w:rsid w:val="002E1213"/>
    <w:rsid w:val="002F2CF5"/>
    <w:rsid w:val="002F3971"/>
    <w:rsid w:val="002F6092"/>
    <w:rsid w:val="002F6D5C"/>
    <w:rsid w:val="00301EEF"/>
    <w:rsid w:val="00302740"/>
    <w:rsid w:val="00303CE9"/>
    <w:rsid w:val="003062E5"/>
    <w:rsid w:val="00312089"/>
    <w:rsid w:val="00315371"/>
    <w:rsid w:val="00315AE4"/>
    <w:rsid w:val="00316B5B"/>
    <w:rsid w:val="0032194D"/>
    <w:rsid w:val="00321A49"/>
    <w:rsid w:val="00325D92"/>
    <w:rsid w:val="00326652"/>
    <w:rsid w:val="0033063D"/>
    <w:rsid w:val="0033236A"/>
    <w:rsid w:val="003436FB"/>
    <w:rsid w:val="003443EF"/>
    <w:rsid w:val="003476DB"/>
    <w:rsid w:val="00352C9A"/>
    <w:rsid w:val="00353C36"/>
    <w:rsid w:val="00354956"/>
    <w:rsid w:val="00355878"/>
    <w:rsid w:val="00356FF2"/>
    <w:rsid w:val="00357D51"/>
    <w:rsid w:val="003718BE"/>
    <w:rsid w:val="00373889"/>
    <w:rsid w:val="003752E2"/>
    <w:rsid w:val="00376557"/>
    <w:rsid w:val="00376A47"/>
    <w:rsid w:val="00376C19"/>
    <w:rsid w:val="00380CB1"/>
    <w:rsid w:val="00384CC2"/>
    <w:rsid w:val="00385BF4"/>
    <w:rsid w:val="00385E80"/>
    <w:rsid w:val="00385FB6"/>
    <w:rsid w:val="0038609E"/>
    <w:rsid w:val="003869B2"/>
    <w:rsid w:val="0039401C"/>
    <w:rsid w:val="0039606E"/>
    <w:rsid w:val="00396957"/>
    <w:rsid w:val="003A297D"/>
    <w:rsid w:val="003A299F"/>
    <w:rsid w:val="003A5B06"/>
    <w:rsid w:val="003A5B46"/>
    <w:rsid w:val="003B12D7"/>
    <w:rsid w:val="003B1667"/>
    <w:rsid w:val="003B4C33"/>
    <w:rsid w:val="003C0BAA"/>
    <w:rsid w:val="003C604D"/>
    <w:rsid w:val="003C701A"/>
    <w:rsid w:val="003D4139"/>
    <w:rsid w:val="003D76C4"/>
    <w:rsid w:val="003E11D7"/>
    <w:rsid w:val="003F1A53"/>
    <w:rsid w:val="003F3AF9"/>
    <w:rsid w:val="003F7BF6"/>
    <w:rsid w:val="0040172F"/>
    <w:rsid w:val="0040449C"/>
    <w:rsid w:val="00404C2F"/>
    <w:rsid w:val="004071FF"/>
    <w:rsid w:val="0041432A"/>
    <w:rsid w:val="00415471"/>
    <w:rsid w:val="00415E28"/>
    <w:rsid w:val="00422067"/>
    <w:rsid w:val="0042213F"/>
    <w:rsid w:val="004228B5"/>
    <w:rsid w:val="004271A2"/>
    <w:rsid w:val="004312AC"/>
    <w:rsid w:val="00433008"/>
    <w:rsid w:val="0043323F"/>
    <w:rsid w:val="004400AC"/>
    <w:rsid w:val="00440A26"/>
    <w:rsid w:val="004428DE"/>
    <w:rsid w:val="00443C37"/>
    <w:rsid w:val="00443CB3"/>
    <w:rsid w:val="0044574B"/>
    <w:rsid w:val="0044661C"/>
    <w:rsid w:val="0044694A"/>
    <w:rsid w:val="00456A27"/>
    <w:rsid w:val="004574DB"/>
    <w:rsid w:val="00457575"/>
    <w:rsid w:val="00462D69"/>
    <w:rsid w:val="00464146"/>
    <w:rsid w:val="00465D72"/>
    <w:rsid w:val="004673EE"/>
    <w:rsid w:val="004713B6"/>
    <w:rsid w:val="00475DF5"/>
    <w:rsid w:val="00476085"/>
    <w:rsid w:val="004807B2"/>
    <w:rsid w:val="00480F11"/>
    <w:rsid w:val="00482332"/>
    <w:rsid w:val="00482598"/>
    <w:rsid w:val="004856D6"/>
    <w:rsid w:val="0048616F"/>
    <w:rsid w:val="004874DE"/>
    <w:rsid w:val="004903F0"/>
    <w:rsid w:val="00490AC1"/>
    <w:rsid w:val="004933F1"/>
    <w:rsid w:val="00493550"/>
    <w:rsid w:val="0049471A"/>
    <w:rsid w:val="00496BD2"/>
    <w:rsid w:val="004A12FF"/>
    <w:rsid w:val="004A5220"/>
    <w:rsid w:val="004A70ED"/>
    <w:rsid w:val="004B0C9B"/>
    <w:rsid w:val="004B522E"/>
    <w:rsid w:val="004B533F"/>
    <w:rsid w:val="004B5F40"/>
    <w:rsid w:val="004B6FD7"/>
    <w:rsid w:val="004C14B6"/>
    <w:rsid w:val="004C1EFF"/>
    <w:rsid w:val="004C3B29"/>
    <w:rsid w:val="004C47EC"/>
    <w:rsid w:val="004C7917"/>
    <w:rsid w:val="004D06B2"/>
    <w:rsid w:val="004D302A"/>
    <w:rsid w:val="004D32A6"/>
    <w:rsid w:val="004D38B1"/>
    <w:rsid w:val="004E3EAA"/>
    <w:rsid w:val="004E7444"/>
    <w:rsid w:val="004E752E"/>
    <w:rsid w:val="004F34BE"/>
    <w:rsid w:val="004F748F"/>
    <w:rsid w:val="00502ABD"/>
    <w:rsid w:val="00516A32"/>
    <w:rsid w:val="00516E8B"/>
    <w:rsid w:val="00517F05"/>
    <w:rsid w:val="00522D33"/>
    <w:rsid w:val="00533986"/>
    <w:rsid w:val="00535159"/>
    <w:rsid w:val="005451FF"/>
    <w:rsid w:val="005458C3"/>
    <w:rsid w:val="00545D34"/>
    <w:rsid w:val="00547821"/>
    <w:rsid w:val="00547F2B"/>
    <w:rsid w:val="005519FB"/>
    <w:rsid w:val="00552DBB"/>
    <w:rsid w:val="005560DE"/>
    <w:rsid w:val="00556D72"/>
    <w:rsid w:val="00556F65"/>
    <w:rsid w:val="005669F1"/>
    <w:rsid w:val="00573439"/>
    <w:rsid w:val="00576001"/>
    <w:rsid w:val="00577B2B"/>
    <w:rsid w:val="00577FBC"/>
    <w:rsid w:val="00580476"/>
    <w:rsid w:val="0058565F"/>
    <w:rsid w:val="005856E1"/>
    <w:rsid w:val="00585C33"/>
    <w:rsid w:val="0058677A"/>
    <w:rsid w:val="00587BAC"/>
    <w:rsid w:val="00593ED3"/>
    <w:rsid w:val="00596BA2"/>
    <w:rsid w:val="005A05EF"/>
    <w:rsid w:val="005A370F"/>
    <w:rsid w:val="005A373E"/>
    <w:rsid w:val="005A443B"/>
    <w:rsid w:val="005A7607"/>
    <w:rsid w:val="005B00FE"/>
    <w:rsid w:val="005B0EF5"/>
    <w:rsid w:val="005B7EB5"/>
    <w:rsid w:val="005C130D"/>
    <w:rsid w:val="005C5329"/>
    <w:rsid w:val="005C5364"/>
    <w:rsid w:val="005C6948"/>
    <w:rsid w:val="005D08D2"/>
    <w:rsid w:val="005D12D1"/>
    <w:rsid w:val="005D41F6"/>
    <w:rsid w:val="005D7988"/>
    <w:rsid w:val="005E1D47"/>
    <w:rsid w:val="005E2A76"/>
    <w:rsid w:val="005E78E9"/>
    <w:rsid w:val="005F1A1F"/>
    <w:rsid w:val="005F6899"/>
    <w:rsid w:val="005F6D92"/>
    <w:rsid w:val="005F74D6"/>
    <w:rsid w:val="00605FA8"/>
    <w:rsid w:val="00606D58"/>
    <w:rsid w:val="00607113"/>
    <w:rsid w:val="006141D4"/>
    <w:rsid w:val="0061456F"/>
    <w:rsid w:val="00615953"/>
    <w:rsid w:val="0062290E"/>
    <w:rsid w:val="00627295"/>
    <w:rsid w:val="006305AE"/>
    <w:rsid w:val="00641706"/>
    <w:rsid w:val="00641958"/>
    <w:rsid w:val="006508D7"/>
    <w:rsid w:val="00652706"/>
    <w:rsid w:val="00656DF2"/>
    <w:rsid w:val="00660118"/>
    <w:rsid w:val="00667715"/>
    <w:rsid w:val="006710FF"/>
    <w:rsid w:val="006726D1"/>
    <w:rsid w:val="006738F1"/>
    <w:rsid w:val="00674A93"/>
    <w:rsid w:val="006750EA"/>
    <w:rsid w:val="00675E21"/>
    <w:rsid w:val="00675E53"/>
    <w:rsid w:val="00676401"/>
    <w:rsid w:val="00680809"/>
    <w:rsid w:val="006838FE"/>
    <w:rsid w:val="00687332"/>
    <w:rsid w:val="00690FC6"/>
    <w:rsid w:val="00691154"/>
    <w:rsid w:val="00697D04"/>
    <w:rsid w:val="006A00C0"/>
    <w:rsid w:val="006A0226"/>
    <w:rsid w:val="006A12F8"/>
    <w:rsid w:val="006A29CA"/>
    <w:rsid w:val="006A7C48"/>
    <w:rsid w:val="006B3575"/>
    <w:rsid w:val="006B6741"/>
    <w:rsid w:val="006B6A89"/>
    <w:rsid w:val="006B6D68"/>
    <w:rsid w:val="006C0056"/>
    <w:rsid w:val="006C24C9"/>
    <w:rsid w:val="006C35B4"/>
    <w:rsid w:val="006C53E6"/>
    <w:rsid w:val="006C7E2F"/>
    <w:rsid w:val="006D35DB"/>
    <w:rsid w:val="006D54DB"/>
    <w:rsid w:val="006D6016"/>
    <w:rsid w:val="006E2F78"/>
    <w:rsid w:val="006E764C"/>
    <w:rsid w:val="006F269A"/>
    <w:rsid w:val="006F2E5F"/>
    <w:rsid w:val="006F6954"/>
    <w:rsid w:val="006F6DC8"/>
    <w:rsid w:val="007013C0"/>
    <w:rsid w:val="0070341C"/>
    <w:rsid w:val="00711551"/>
    <w:rsid w:val="007233BE"/>
    <w:rsid w:val="00727FCE"/>
    <w:rsid w:val="00734767"/>
    <w:rsid w:val="00735738"/>
    <w:rsid w:val="00735D1E"/>
    <w:rsid w:val="00737559"/>
    <w:rsid w:val="00740068"/>
    <w:rsid w:val="007405E6"/>
    <w:rsid w:val="0074107D"/>
    <w:rsid w:val="007461AE"/>
    <w:rsid w:val="00750317"/>
    <w:rsid w:val="00751563"/>
    <w:rsid w:val="00751A7C"/>
    <w:rsid w:val="007525B9"/>
    <w:rsid w:val="007539CA"/>
    <w:rsid w:val="00753A28"/>
    <w:rsid w:val="0075418F"/>
    <w:rsid w:val="007555BD"/>
    <w:rsid w:val="00761A47"/>
    <w:rsid w:val="007642D3"/>
    <w:rsid w:val="007666CB"/>
    <w:rsid w:val="0076688A"/>
    <w:rsid w:val="00767E9E"/>
    <w:rsid w:val="00770735"/>
    <w:rsid w:val="00772EFE"/>
    <w:rsid w:val="007740B2"/>
    <w:rsid w:val="00774817"/>
    <w:rsid w:val="007767AB"/>
    <w:rsid w:val="007820C0"/>
    <w:rsid w:val="007830B5"/>
    <w:rsid w:val="00786268"/>
    <w:rsid w:val="00787770"/>
    <w:rsid w:val="00790F16"/>
    <w:rsid w:val="0079125F"/>
    <w:rsid w:val="007918CB"/>
    <w:rsid w:val="007A0EBC"/>
    <w:rsid w:val="007A45C9"/>
    <w:rsid w:val="007A4EB7"/>
    <w:rsid w:val="007A5D96"/>
    <w:rsid w:val="007B0464"/>
    <w:rsid w:val="007B0EAF"/>
    <w:rsid w:val="007C0B25"/>
    <w:rsid w:val="007C139A"/>
    <w:rsid w:val="007D0435"/>
    <w:rsid w:val="007D2C40"/>
    <w:rsid w:val="007F0602"/>
    <w:rsid w:val="00801C3D"/>
    <w:rsid w:val="00810701"/>
    <w:rsid w:val="00813E74"/>
    <w:rsid w:val="0081658A"/>
    <w:rsid w:val="00821083"/>
    <w:rsid w:val="00824576"/>
    <w:rsid w:val="0082736C"/>
    <w:rsid w:val="00842163"/>
    <w:rsid w:val="00846110"/>
    <w:rsid w:val="008523EB"/>
    <w:rsid w:val="00855D22"/>
    <w:rsid w:val="00867422"/>
    <w:rsid w:val="00870129"/>
    <w:rsid w:val="0087059D"/>
    <w:rsid w:val="00872BBE"/>
    <w:rsid w:val="0087426D"/>
    <w:rsid w:val="00875E1C"/>
    <w:rsid w:val="0088033D"/>
    <w:rsid w:val="00884DCD"/>
    <w:rsid w:val="008853AA"/>
    <w:rsid w:val="00885D36"/>
    <w:rsid w:val="00897187"/>
    <w:rsid w:val="008974B1"/>
    <w:rsid w:val="008A1C8D"/>
    <w:rsid w:val="008A234E"/>
    <w:rsid w:val="008A37C6"/>
    <w:rsid w:val="008B30E9"/>
    <w:rsid w:val="008B6464"/>
    <w:rsid w:val="008C10D5"/>
    <w:rsid w:val="008C1CF9"/>
    <w:rsid w:val="008C2BF1"/>
    <w:rsid w:val="008C2E51"/>
    <w:rsid w:val="008C4286"/>
    <w:rsid w:val="008C564D"/>
    <w:rsid w:val="008D0319"/>
    <w:rsid w:val="008D18C8"/>
    <w:rsid w:val="008E45EF"/>
    <w:rsid w:val="008F1D26"/>
    <w:rsid w:val="008F4817"/>
    <w:rsid w:val="008F4929"/>
    <w:rsid w:val="00901102"/>
    <w:rsid w:val="009014C4"/>
    <w:rsid w:val="0090156C"/>
    <w:rsid w:val="00902D02"/>
    <w:rsid w:val="009034C1"/>
    <w:rsid w:val="00904483"/>
    <w:rsid w:val="00906011"/>
    <w:rsid w:val="00912AF5"/>
    <w:rsid w:val="00913A22"/>
    <w:rsid w:val="00915A19"/>
    <w:rsid w:val="0091614C"/>
    <w:rsid w:val="0091699C"/>
    <w:rsid w:val="009213E3"/>
    <w:rsid w:val="009229C1"/>
    <w:rsid w:val="00933DC2"/>
    <w:rsid w:val="0093648A"/>
    <w:rsid w:val="00937DF9"/>
    <w:rsid w:val="00940888"/>
    <w:rsid w:val="009443E9"/>
    <w:rsid w:val="00951A32"/>
    <w:rsid w:val="009521DF"/>
    <w:rsid w:val="009602E2"/>
    <w:rsid w:val="009662A6"/>
    <w:rsid w:val="009664C5"/>
    <w:rsid w:val="00970060"/>
    <w:rsid w:val="0097079B"/>
    <w:rsid w:val="00972D7F"/>
    <w:rsid w:val="0097441E"/>
    <w:rsid w:val="00975E35"/>
    <w:rsid w:val="009842D2"/>
    <w:rsid w:val="009878C5"/>
    <w:rsid w:val="00993395"/>
    <w:rsid w:val="00994DC0"/>
    <w:rsid w:val="009A1358"/>
    <w:rsid w:val="009A2C27"/>
    <w:rsid w:val="009A3440"/>
    <w:rsid w:val="009A6467"/>
    <w:rsid w:val="009A6726"/>
    <w:rsid w:val="009B133B"/>
    <w:rsid w:val="009B1740"/>
    <w:rsid w:val="009B1A15"/>
    <w:rsid w:val="009B1C3E"/>
    <w:rsid w:val="009B1ED1"/>
    <w:rsid w:val="009B387E"/>
    <w:rsid w:val="009B3AA7"/>
    <w:rsid w:val="009B54FB"/>
    <w:rsid w:val="009C0850"/>
    <w:rsid w:val="009C51A6"/>
    <w:rsid w:val="009C5A34"/>
    <w:rsid w:val="009C5F8C"/>
    <w:rsid w:val="009C7496"/>
    <w:rsid w:val="009D0998"/>
    <w:rsid w:val="009D0B74"/>
    <w:rsid w:val="009D1EB1"/>
    <w:rsid w:val="009D447C"/>
    <w:rsid w:val="009D54F8"/>
    <w:rsid w:val="009D777F"/>
    <w:rsid w:val="009E355B"/>
    <w:rsid w:val="009E3F62"/>
    <w:rsid w:val="009E4216"/>
    <w:rsid w:val="009E43F3"/>
    <w:rsid w:val="009E4975"/>
    <w:rsid w:val="009E6D93"/>
    <w:rsid w:val="009F12E5"/>
    <w:rsid w:val="009F2879"/>
    <w:rsid w:val="009F2A7B"/>
    <w:rsid w:val="009F4054"/>
    <w:rsid w:val="009F4270"/>
    <w:rsid w:val="00A10C6A"/>
    <w:rsid w:val="00A11437"/>
    <w:rsid w:val="00A1210F"/>
    <w:rsid w:val="00A1279B"/>
    <w:rsid w:val="00A13C8A"/>
    <w:rsid w:val="00A16641"/>
    <w:rsid w:val="00A24430"/>
    <w:rsid w:val="00A248D8"/>
    <w:rsid w:val="00A30361"/>
    <w:rsid w:val="00A321A8"/>
    <w:rsid w:val="00A3565C"/>
    <w:rsid w:val="00A35980"/>
    <w:rsid w:val="00A37B52"/>
    <w:rsid w:val="00A37D3A"/>
    <w:rsid w:val="00A41B6A"/>
    <w:rsid w:val="00A44CBB"/>
    <w:rsid w:val="00A45711"/>
    <w:rsid w:val="00A4723C"/>
    <w:rsid w:val="00A507CA"/>
    <w:rsid w:val="00A50E2E"/>
    <w:rsid w:val="00A50F18"/>
    <w:rsid w:val="00A533BD"/>
    <w:rsid w:val="00A53446"/>
    <w:rsid w:val="00A56E4A"/>
    <w:rsid w:val="00A60344"/>
    <w:rsid w:val="00A60FD2"/>
    <w:rsid w:val="00A70073"/>
    <w:rsid w:val="00A73F10"/>
    <w:rsid w:val="00A74A5F"/>
    <w:rsid w:val="00A75D5A"/>
    <w:rsid w:val="00A80B8E"/>
    <w:rsid w:val="00A81347"/>
    <w:rsid w:val="00A91278"/>
    <w:rsid w:val="00A94CFB"/>
    <w:rsid w:val="00A95FC0"/>
    <w:rsid w:val="00A9658A"/>
    <w:rsid w:val="00A97CAC"/>
    <w:rsid w:val="00AA18F7"/>
    <w:rsid w:val="00AA5285"/>
    <w:rsid w:val="00AA6407"/>
    <w:rsid w:val="00AA6AF1"/>
    <w:rsid w:val="00AA7AFB"/>
    <w:rsid w:val="00AB3D15"/>
    <w:rsid w:val="00AB7D53"/>
    <w:rsid w:val="00AB7EA4"/>
    <w:rsid w:val="00AC0CF0"/>
    <w:rsid w:val="00AC7A4B"/>
    <w:rsid w:val="00AE0511"/>
    <w:rsid w:val="00AE1759"/>
    <w:rsid w:val="00AE47BB"/>
    <w:rsid w:val="00AE4D60"/>
    <w:rsid w:val="00AE5679"/>
    <w:rsid w:val="00AE7A7F"/>
    <w:rsid w:val="00AF0B45"/>
    <w:rsid w:val="00AF3736"/>
    <w:rsid w:val="00AF47B6"/>
    <w:rsid w:val="00B0041B"/>
    <w:rsid w:val="00B00E64"/>
    <w:rsid w:val="00B03CC3"/>
    <w:rsid w:val="00B05F06"/>
    <w:rsid w:val="00B06520"/>
    <w:rsid w:val="00B07451"/>
    <w:rsid w:val="00B11AFB"/>
    <w:rsid w:val="00B137F0"/>
    <w:rsid w:val="00B14197"/>
    <w:rsid w:val="00B1658D"/>
    <w:rsid w:val="00B20D8C"/>
    <w:rsid w:val="00B26553"/>
    <w:rsid w:val="00B27BB7"/>
    <w:rsid w:val="00B27C33"/>
    <w:rsid w:val="00B339E4"/>
    <w:rsid w:val="00B34AA0"/>
    <w:rsid w:val="00B379B9"/>
    <w:rsid w:val="00B41D48"/>
    <w:rsid w:val="00B42FFC"/>
    <w:rsid w:val="00B435D2"/>
    <w:rsid w:val="00B441C9"/>
    <w:rsid w:val="00B44D73"/>
    <w:rsid w:val="00B46991"/>
    <w:rsid w:val="00B52502"/>
    <w:rsid w:val="00B624DC"/>
    <w:rsid w:val="00B64CF0"/>
    <w:rsid w:val="00B65533"/>
    <w:rsid w:val="00B66040"/>
    <w:rsid w:val="00B67805"/>
    <w:rsid w:val="00B721CE"/>
    <w:rsid w:val="00B72DE7"/>
    <w:rsid w:val="00B7444A"/>
    <w:rsid w:val="00B81D6F"/>
    <w:rsid w:val="00B838AB"/>
    <w:rsid w:val="00B8643F"/>
    <w:rsid w:val="00B90752"/>
    <w:rsid w:val="00BA1837"/>
    <w:rsid w:val="00BA272D"/>
    <w:rsid w:val="00BA3AA7"/>
    <w:rsid w:val="00BA55D6"/>
    <w:rsid w:val="00BA5BE2"/>
    <w:rsid w:val="00BA6DF4"/>
    <w:rsid w:val="00BA6F3C"/>
    <w:rsid w:val="00BB0457"/>
    <w:rsid w:val="00BB0FD9"/>
    <w:rsid w:val="00BB12B4"/>
    <w:rsid w:val="00BB3E9C"/>
    <w:rsid w:val="00BC08EF"/>
    <w:rsid w:val="00BC0D69"/>
    <w:rsid w:val="00BC2EFE"/>
    <w:rsid w:val="00BC494A"/>
    <w:rsid w:val="00BC5937"/>
    <w:rsid w:val="00BC7899"/>
    <w:rsid w:val="00BD193B"/>
    <w:rsid w:val="00BD5AA4"/>
    <w:rsid w:val="00BE1918"/>
    <w:rsid w:val="00BE4FCC"/>
    <w:rsid w:val="00BF1452"/>
    <w:rsid w:val="00BF46E9"/>
    <w:rsid w:val="00BF46F7"/>
    <w:rsid w:val="00BF703A"/>
    <w:rsid w:val="00C0246F"/>
    <w:rsid w:val="00C02B31"/>
    <w:rsid w:val="00C02ECF"/>
    <w:rsid w:val="00C04C8F"/>
    <w:rsid w:val="00C133CB"/>
    <w:rsid w:val="00C15598"/>
    <w:rsid w:val="00C23F67"/>
    <w:rsid w:val="00C26053"/>
    <w:rsid w:val="00C36E6D"/>
    <w:rsid w:val="00C370B6"/>
    <w:rsid w:val="00C514F7"/>
    <w:rsid w:val="00C52C3A"/>
    <w:rsid w:val="00C55FEC"/>
    <w:rsid w:val="00C57EF7"/>
    <w:rsid w:val="00C63754"/>
    <w:rsid w:val="00C66B74"/>
    <w:rsid w:val="00C71031"/>
    <w:rsid w:val="00C7163B"/>
    <w:rsid w:val="00C84748"/>
    <w:rsid w:val="00C84C0E"/>
    <w:rsid w:val="00C85A92"/>
    <w:rsid w:val="00C85E92"/>
    <w:rsid w:val="00C868F0"/>
    <w:rsid w:val="00C91CA7"/>
    <w:rsid w:val="00C93B34"/>
    <w:rsid w:val="00CA03E7"/>
    <w:rsid w:val="00CA1BDB"/>
    <w:rsid w:val="00CA2560"/>
    <w:rsid w:val="00CA3978"/>
    <w:rsid w:val="00CB2889"/>
    <w:rsid w:val="00CB4A10"/>
    <w:rsid w:val="00CB4EAE"/>
    <w:rsid w:val="00CB52D9"/>
    <w:rsid w:val="00CC1943"/>
    <w:rsid w:val="00CC594D"/>
    <w:rsid w:val="00CC7AB3"/>
    <w:rsid w:val="00CD2CA7"/>
    <w:rsid w:val="00CD6B0A"/>
    <w:rsid w:val="00CD72CD"/>
    <w:rsid w:val="00CE0B01"/>
    <w:rsid w:val="00CE16F3"/>
    <w:rsid w:val="00CE5394"/>
    <w:rsid w:val="00CE6422"/>
    <w:rsid w:val="00CE7B89"/>
    <w:rsid w:val="00CF2CA5"/>
    <w:rsid w:val="00CF6578"/>
    <w:rsid w:val="00CF7EA7"/>
    <w:rsid w:val="00D00114"/>
    <w:rsid w:val="00D00B4E"/>
    <w:rsid w:val="00D03F83"/>
    <w:rsid w:val="00D06797"/>
    <w:rsid w:val="00D103FE"/>
    <w:rsid w:val="00D1185F"/>
    <w:rsid w:val="00D1564D"/>
    <w:rsid w:val="00D1689B"/>
    <w:rsid w:val="00D16F9D"/>
    <w:rsid w:val="00D22FA0"/>
    <w:rsid w:val="00D234B4"/>
    <w:rsid w:val="00D2558D"/>
    <w:rsid w:val="00D261A9"/>
    <w:rsid w:val="00D267BC"/>
    <w:rsid w:val="00D274D7"/>
    <w:rsid w:val="00D36F30"/>
    <w:rsid w:val="00D41BF7"/>
    <w:rsid w:val="00D42F96"/>
    <w:rsid w:val="00D43C79"/>
    <w:rsid w:val="00D43CF7"/>
    <w:rsid w:val="00D463BA"/>
    <w:rsid w:val="00D465C7"/>
    <w:rsid w:val="00D53011"/>
    <w:rsid w:val="00D539CE"/>
    <w:rsid w:val="00D543E7"/>
    <w:rsid w:val="00D613C8"/>
    <w:rsid w:val="00D62087"/>
    <w:rsid w:val="00D628A4"/>
    <w:rsid w:val="00D634F0"/>
    <w:rsid w:val="00D67879"/>
    <w:rsid w:val="00D714C7"/>
    <w:rsid w:val="00D756ED"/>
    <w:rsid w:val="00D81083"/>
    <w:rsid w:val="00D8144F"/>
    <w:rsid w:val="00D85996"/>
    <w:rsid w:val="00D927C2"/>
    <w:rsid w:val="00D92A45"/>
    <w:rsid w:val="00D955D3"/>
    <w:rsid w:val="00D95892"/>
    <w:rsid w:val="00D96A3D"/>
    <w:rsid w:val="00D97FB0"/>
    <w:rsid w:val="00DA170C"/>
    <w:rsid w:val="00DA4AD9"/>
    <w:rsid w:val="00DA5188"/>
    <w:rsid w:val="00DB00D3"/>
    <w:rsid w:val="00DB5B95"/>
    <w:rsid w:val="00DC0B80"/>
    <w:rsid w:val="00DC2A45"/>
    <w:rsid w:val="00DC6961"/>
    <w:rsid w:val="00DC785C"/>
    <w:rsid w:val="00DD3247"/>
    <w:rsid w:val="00DD386C"/>
    <w:rsid w:val="00DD44DD"/>
    <w:rsid w:val="00DD471D"/>
    <w:rsid w:val="00DE1CAC"/>
    <w:rsid w:val="00DE53B5"/>
    <w:rsid w:val="00DE6991"/>
    <w:rsid w:val="00DF01BF"/>
    <w:rsid w:val="00DF03BF"/>
    <w:rsid w:val="00E015DC"/>
    <w:rsid w:val="00E03118"/>
    <w:rsid w:val="00E04017"/>
    <w:rsid w:val="00E047C9"/>
    <w:rsid w:val="00E074F8"/>
    <w:rsid w:val="00E077CE"/>
    <w:rsid w:val="00E07CE1"/>
    <w:rsid w:val="00E132B7"/>
    <w:rsid w:val="00E13D6C"/>
    <w:rsid w:val="00E17C62"/>
    <w:rsid w:val="00E24F7B"/>
    <w:rsid w:val="00E2567D"/>
    <w:rsid w:val="00E31393"/>
    <w:rsid w:val="00E375BB"/>
    <w:rsid w:val="00E435C3"/>
    <w:rsid w:val="00E46871"/>
    <w:rsid w:val="00E50D7A"/>
    <w:rsid w:val="00E529EE"/>
    <w:rsid w:val="00E550C6"/>
    <w:rsid w:val="00E568AC"/>
    <w:rsid w:val="00E57516"/>
    <w:rsid w:val="00E62E4B"/>
    <w:rsid w:val="00E63E86"/>
    <w:rsid w:val="00E65DA6"/>
    <w:rsid w:val="00E7077F"/>
    <w:rsid w:val="00E719FF"/>
    <w:rsid w:val="00E723EB"/>
    <w:rsid w:val="00E74478"/>
    <w:rsid w:val="00E74C92"/>
    <w:rsid w:val="00E7581D"/>
    <w:rsid w:val="00E859AE"/>
    <w:rsid w:val="00E862C0"/>
    <w:rsid w:val="00E87BF3"/>
    <w:rsid w:val="00E91E33"/>
    <w:rsid w:val="00E94846"/>
    <w:rsid w:val="00E9619B"/>
    <w:rsid w:val="00EA1342"/>
    <w:rsid w:val="00EA70B4"/>
    <w:rsid w:val="00EB464F"/>
    <w:rsid w:val="00EB4A5A"/>
    <w:rsid w:val="00EB4CF9"/>
    <w:rsid w:val="00EB52B2"/>
    <w:rsid w:val="00EB6035"/>
    <w:rsid w:val="00EC16FE"/>
    <w:rsid w:val="00ED332D"/>
    <w:rsid w:val="00EE0D93"/>
    <w:rsid w:val="00EE2724"/>
    <w:rsid w:val="00EE5326"/>
    <w:rsid w:val="00EE7CFF"/>
    <w:rsid w:val="00EE7E75"/>
    <w:rsid w:val="00EF49B1"/>
    <w:rsid w:val="00EF74B9"/>
    <w:rsid w:val="00F0435A"/>
    <w:rsid w:val="00F05A2B"/>
    <w:rsid w:val="00F0649D"/>
    <w:rsid w:val="00F065FF"/>
    <w:rsid w:val="00F0768B"/>
    <w:rsid w:val="00F20119"/>
    <w:rsid w:val="00F20250"/>
    <w:rsid w:val="00F20F06"/>
    <w:rsid w:val="00F22528"/>
    <w:rsid w:val="00F229B6"/>
    <w:rsid w:val="00F262D2"/>
    <w:rsid w:val="00F274FD"/>
    <w:rsid w:val="00F33083"/>
    <w:rsid w:val="00F36E65"/>
    <w:rsid w:val="00F41430"/>
    <w:rsid w:val="00F47A1F"/>
    <w:rsid w:val="00F50007"/>
    <w:rsid w:val="00F51228"/>
    <w:rsid w:val="00F51598"/>
    <w:rsid w:val="00F526E7"/>
    <w:rsid w:val="00F53207"/>
    <w:rsid w:val="00F55630"/>
    <w:rsid w:val="00F5617A"/>
    <w:rsid w:val="00F56364"/>
    <w:rsid w:val="00F56A6B"/>
    <w:rsid w:val="00F56F31"/>
    <w:rsid w:val="00F600A3"/>
    <w:rsid w:val="00F6214F"/>
    <w:rsid w:val="00F6693B"/>
    <w:rsid w:val="00F66D3D"/>
    <w:rsid w:val="00F6761F"/>
    <w:rsid w:val="00F70C14"/>
    <w:rsid w:val="00F713BA"/>
    <w:rsid w:val="00F71D6E"/>
    <w:rsid w:val="00F73D0A"/>
    <w:rsid w:val="00F767FF"/>
    <w:rsid w:val="00F76D14"/>
    <w:rsid w:val="00F83ACA"/>
    <w:rsid w:val="00F848E3"/>
    <w:rsid w:val="00F87CC9"/>
    <w:rsid w:val="00F9182E"/>
    <w:rsid w:val="00F91F69"/>
    <w:rsid w:val="00F97851"/>
    <w:rsid w:val="00FA1A61"/>
    <w:rsid w:val="00FB0616"/>
    <w:rsid w:val="00FB1F75"/>
    <w:rsid w:val="00FB2BF0"/>
    <w:rsid w:val="00FC0428"/>
    <w:rsid w:val="00FC24B0"/>
    <w:rsid w:val="00FC426B"/>
    <w:rsid w:val="00FC47A2"/>
    <w:rsid w:val="00FC55B1"/>
    <w:rsid w:val="00FC6F49"/>
    <w:rsid w:val="00FD13CC"/>
    <w:rsid w:val="00FD2D94"/>
    <w:rsid w:val="00FD5D7C"/>
    <w:rsid w:val="00FD6CC6"/>
    <w:rsid w:val="00FD6CE5"/>
    <w:rsid w:val="00FD7502"/>
    <w:rsid w:val="00FE030E"/>
    <w:rsid w:val="00FE3F00"/>
    <w:rsid w:val="00FE7D2B"/>
    <w:rsid w:val="00FE7D9F"/>
    <w:rsid w:val="00FF2349"/>
    <w:rsid w:val="00FF278F"/>
    <w:rsid w:val="00FF29E7"/>
    <w:rsid w:val="00FF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370B6"/>
    <w:pPr>
      <w:tabs>
        <w:tab w:val="left" w:pos="360"/>
        <w:tab w:val="right" w:pos="9360"/>
      </w:tabs>
    </w:pPr>
    <w:rPr>
      <w:sz w:val="24"/>
      <w:lang w:eastAsia="en-US"/>
    </w:rPr>
  </w:style>
  <w:style w:type="paragraph" w:styleId="berschrift1">
    <w:name w:val="heading 1"/>
    <w:basedOn w:val="Standard"/>
    <w:next w:val="Standard"/>
    <w:qFormat/>
    <w:rsid w:val="00C370B6"/>
    <w:pPr>
      <w:keepNext/>
      <w:spacing w:before="432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berschrift2">
    <w:name w:val="heading 2"/>
    <w:basedOn w:val="Standard"/>
    <w:next w:val="Standard"/>
    <w:qFormat/>
    <w:rsid w:val="00C370B6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Textkrper"/>
    <w:next w:val="Standard"/>
    <w:qFormat/>
    <w:rsid w:val="00C370B6"/>
    <w:pPr>
      <w:spacing w:before="960" w:after="240"/>
      <w:jc w:val="center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C370B6"/>
    <w:pPr>
      <w:spacing w:line="480" w:lineRule="auto"/>
    </w:pPr>
  </w:style>
  <w:style w:type="paragraph" w:styleId="Kopfzeile">
    <w:name w:val="header"/>
    <w:basedOn w:val="Standard"/>
    <w:rsid w:val="00C370B6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uzeile">
    <w:name w:val="footer"/>
    <w:basedOn w:val="Standard"/>
    <w:rsid w:val="00C370B6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370B6"/>
  </w:style>
  <w:style w:type="paragraph" w:customStyle="1" w:styleId="ChapterName">
    <w:name w:val="Chapter Name"/>
    <w:basedOn w:val="berschrift3"/>
    <w:rsid w:val="00C370B6"/>
  </w:style>
  <w:style w:type="character" w:styleId="Platzhaltertext">
    <w:name w:val="Placeholder Text"/>
    <w:uiPriority w:val="99"/>
    <w:semiHidden/>
    <w:rsid w:val="00C370B6"/>
    <w:rPr>
      <w:color w:val="808080"/>
    </w:rPr>
  </w:style>
  <w:style w:type="paragraph" w:styleId="Sprechblasentext">
    <w:name w:val="Balloon Text"/>
    <w:basedOn w:val="Standard"/>
    <w:link w:val="SprechblasentextZchn"/>
    <w:rsid w:val="00C370B6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C370B6"/>
    <w:rPr>
      <w:rFonts w:ascii="Tahoma" w:hAnsi="Tahoma" w:cs="Tahoma"/>
      <w:sz w:val="16"/>
      <w:szCs w:val="16"/>
    </w:rPr>
  </w:style>
  <w:style w:type="character" w:customStyle="1" w:styleId="lang">
    <w:name w:val="lang"/>
    <w:basedOn w:val="Absatz-Standardschriftart"/>
    <w:rsid w:val="00B90752"/>
  </w:style>
  <w:style w:type="character" w:styleId="Hyperlink">
    <w:name w:val="Hyperlink"/>
    <w:rsid w:val="002A09BC"/>
    <w:rPr>
      <w:color w:val="0000FF"/>
      <w:u w:val="single"/>
    </w:rPr>
  </w:style>
  <w:style w:type="character" w:styleId="BesuchterHyperlink">
    <w:name w:val="FollowedHyperlink"/>
    <w:rsid w:val="00443CB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oenm\Documents\hereinspaziert\TS01026352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B92E5-2845-4F2A-8B0C-9E8EEB3BB7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1E18E-7524-4A54-867F-2BB4C3D0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TS010263529.dotx</Template>
  <TotalTime>0</TotalTime>
  <Pages>6</Pages>
  <Words>1240</Words>
  <Characters>7813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Book manuscript</vt:lpstr>
      <vt:lpstr>Book manuscript</vt:lpstr>
    </vt:vector>
  </TitlesOfParts>
  <Company>Definiens AG</Company>
  <LinksUpToDate>false</LinksUpToDate>
  <CharactersWithSpaces>9035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manuscript</dc:title>
  <dc:creator>rschoenm</dc:creator>
  <cp:lastModifiedBy>rschoenm</cp:lastModifiedBy>
  <cp:revision>6</cp:revision>
  <cp:lastPrinted>2014-03-01T21:23:00Z</cp:lastPrinted>
  <dcterms:created xsi:type="dcterms:W3CDTF">2014-03-10T12:40:00Z</dcterms:created>
  <dcterms:modified xsi:type="dcterms:W3CDTF">2014-03-10T23:10:00Z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TC102635299990</vt:lpwstr>
  </property>
</Properties>
</file>